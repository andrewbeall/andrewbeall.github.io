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265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5373EC" w:rsidRPr="00490C66" w:rsidTr="005373EC">
        <w:trPr>
          <w:trHeight w:val="289"/>
        </w:trPr>
        <w:tc>
          <w:tcPr>
            <w:tcW w:w="5000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p w:rsidR="005373EC" w:rsidRPr="00490C66" w:rsidRDefault="007150A1" w:rsidP="00EA2B28">
            <w:pPr>
              <w:pStyle w:val="PersonalName"/>
              <w:jc w:val="center"/>
              <w:rPr>
                <w:color w:val="auto"/>
              </w:rPr>
            </w:pPr>
            <w:sdt>
              <w:sdtPr>
                <w:rPr>
                  <w:rFonts w:ascii="Adventure" w:hAnsi="Adventure"/>
                  <w:b w:val="0"/>
                  <w:bCs/>
                  <w:color w:val="auto"/>
                  <w:sz w:val="48"/>
                  <w:szCs w:val="48"/>
                </w:rPr>
                <w:alias w:val="Author"/>
                <w:id w:val="-747420753"/>
                <w:placeholder>
                  <w:docPart w:val="E01D04B60E554A32B2DA5DD1B0E9B29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EndPr/>
              <w:sdtContent>
                <w:r w:rsidR="005373EC" w:rsidRPr="00490C66">
                  <w:rPr>
                    <w:rFonts w:ascii="Adventure" w:hAnsi="Adventure"/>
                    <w:b w:val="0"/>
                    <w:bCs/>
                    <w:color w:val="auto"/>
                    <w:sz w:val="48"/>
                    <w:szCs w:val="48"/>
                  </w:rPr>
                  <w:t>Andrew Beall</w:t>
                </w:r>
              </w:sdtContent>
            </w:sdt>
          </w:p>
        </w:tc>
      </w:tr>
      <w:tr w:rsidR="005373EC" w:rsidRPr="00490C66" w:rsidTr="005373EC">
        <w:trPr>
          <w:trHeight w:val="7"/>
        </w:trPr>
        <w:tc>
          <w:tcPr>
            <w:tcW w:w="5000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5373EC" w:rsidRPr="00490C66" w:rsidRDefault="005373EC" w:rsidP="00EA2B28">
            <w:pPr>
              <w:pStyle w:val="NoSpacing"/>
              <w:jc w:val="center"/>
              <w:rPr>
                <w:caps/>
              </w:rPr>
            </w:pPr>
          </w:p>
        </w:tc>
      </w:tr>
      <w:tr w:rsidR="005373EC" w:rsidRPr="00490C66" w:rsidTr="00EB00E1">
        <w:trPr>
          <w:trHeight w:val="330"/>
        </w:trPr>
        <w:tc>
          <w:tcPr>
            <w:tcW w:w="5000" w:type="pct"/>
            <w:tcBorders>
              <w:top w:val="single" w:sz="4" w:space="0" w:color="6B7C71" w:themeColor="accent1" w:themeShade="BF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373EC" w:rsidRPr="00EB00E1" w:rsidRDefault="007150A1" w:rsidP="00FE5804">
            <w:pPr>
              <w:pStyle w:val="NoSpacing"/>
              <w:ind w:left="720"/>
              <w:rPr>
                <w:caps/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hone"/>
                <w:id w:val="-1808010215"/>
                <w:placeholder>
                  <w:docPart w:val="C94FBE47E8014E0093B5C29138FED74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FE5804">
                  <w:rPr>
                    <w:sz w:val="24"/>
                    <w:szCs w:val="24"/>
                  </w:rPr>
                  <w:t xml:space="preserve">Website: andrewbeall.github.io  Cell:  </w:t>
                </w:r>
                <w:r w:rsidR="005373EC" w:rsidRPr="00EB00E1">
                  <w:rPr>
                    <w:sz w:val="24"/>
                    <w:szCs w:val="24"/>
                  </w:rPr>
                  <w:t>234-380-3821</w:t>
                </w:r>
                <w:r w:rsidR="00FE5804">
                  <w:rPr>
                    <w:sz w:val="24"/>
                    <w:szCs w:val="24"/>
                  </w:rPr>
                  <w:t xml:space="preserve">  </w:t>
                </w:r>
              </w:sdtContent>
            </w:sdt>
            <w:sdt>
              <w:sdtPr>
                <w:rPr>
                  <w:sz w:val="24"/>
                  <w:szCs w:val="24"/>
                </w:rPr>
                <w:alias w:val="E-mail Address"/>
                <w:id w:val="-725216357"/>
                <w:placeholder>
                  <w:docPart w:val="3014AD2DA5D34FCF8324B0CACE8CD05D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FE5804">
                  <w:rPr>
                    <w:sz w:val="24"/>
                    <w:szCs w:val="24"/>
                  </w:rPr>
                  <w:t>andrew.s.beall@gmail.com</w:t>
                </w:r>
              </w:sdtContent>
            </w:sdt>
            <w:r w:rsidR="00FE5804">
              <w:rPr>
                <w:sz w:val="24"/>
                <w:szCs w:val="24"/>
              </w:rPr>
              <w:t xml:space="preserve"> </w:t>
            </w:r>
          </w:p>
        </w:tc>
      </w:tr>
    </w:tbl>
    <w:p w:rsidR="004017C2" w:rsidRPr="008D4EF2" w:rsidRDefault="004017C2" w:rsidP="006267CD">
      <w:pPr>
        <w:pStyle w:val="SectionHeading"/>
        <w:rPr>
          <w:rFonts w:ascii="Tw Cen MT Condensed Extra Bold" w:hAnsi="Tw Cen MT Condensed Extra Bold"/>
          <w:sz w:val="28"/>
          <w:szCs w:val="28"/>
        </w:rPr>
      </w:pPr>
      <w:r w:rsidRPr="008D4EF2">
        <w:rPr>
          <w:rFonts w:ascii="Tw Cen MT Condensed Extra Bold" w:hAnsi="Tw Cen MT Condensed Extra Bold"/>
          <w:sz w:val="28"/>
          <w:szCs w:val="28"/>
        </w:rPr>
        <w:t>Education</w:t>
      </w:r>
      <w:r w:rsidR="00FB05C5" w:rsidRPr="008D4EF2">
        <w:rPr>
          <w:rFonts w:ascii="Tw Cen MT Condensed Extra Bold" w:hAnsi="Tw Cen MT Condensed Extra Bold"/>
          <w:sz w:val="28"/>
          <w:szCs w:val="28"/>
        </w:rPr>
        <w:t>:</w:t>
      </w:r>
    </w:p>
    <w:p w:rsidR="004017C2" w:rsidRPr="008D4EF2" w:rsidRDefault="00547D67" w:rsidP="006267CD">
      <w:pPr>
        <w:pStyle w:val="Subsection"/>
        <w:rPr>
          <w:rFonts w:ascii="Georgia" w:hAnsi="Georgia" w:cs="Microsoft Sans Serif"/>
          <w:color w:val="000000" w:themeColor="text1"/>
          <w:sz w:val="24"/>
          <w:szCs w:val="24"/>
        </w:rPr>
      </w:pPr>
      <w:r w:rsidRPr="008D4EF2">
        <w:rPr>
          <w:rFonts w:ascii="Georgia" w:hAnsi="Georgia" w:cs="Microsoft Sans Serif"/>
          <w:color w:val="000000" w:themeColor="text1"/>
          <w:sz w:val="24"/>
          <w:szCs w:val="24"/>
        </w:rPr>
        <w:t>Ohio University</w:t>
      </w:r>
      <w:r w:rsidR="00EC1900">
        <w:rPr>
          <w:rFonts w:ascii="Georgia" w:hAnsi="Georgia" w:cs="Microsoft Sans Serif"/>
          <w:color w:val="000000" w:themeColor="text1"/>
          <w:sz w:val="24"/>
          <w:szCs w:val="24"/>
        </w:rPr>
        <w:t>,</w:t>
      </w:r>
      <w:r w:rsidRPr="008D4EF2">
        <w:rPr>
          <w:rFonts w:ascii="Georgia" w:hAnsi="Georgia" w:cs="Microsoft Sans Serif"/>
          <w:color w:val="000000" w:themeColor="text1"/>
          <w:sz w:val="24"/>
          <w:szCs w:val="24"/>
        </w:rPr>
        <w:t xml:space="preserve"> Scripps College of Communicati</w:t>
      </w:r>
      <w:bookmarkStart w:id="0" w:name="_GoBack"/>
      <w:bookmarkEnd w:id="0"/>
      <w:r w:rsidRPr="008D4EF2">
        <w:rPr>
          <w:rFonts w:ascii="Georgia" w:hAnsi="Georgia" w:cs="Microsoft Sans Serif"/>
          <w:color w:val="000000" w:themeColor="text1"/>
          <w:sz w:val="24"/>
          <w:szCs w:val="24"/>
        </w:rPr>
        <w:t>on</w:t>
      </w:r>
      <w:r w:rsidR="00FF0A4C">
        <w:rPr>
          <w:rFonts w:ascii="Georgia" w:hAnsi="Georgia" w:cs="Microsoft Sans Serif"/>
          <w:color w:val="000000" w:themeColor="text1"/>
          <w:sz w:val="24"/>
          <w:szCs w:val="24"/>
        </w:rPr>
        <w:t xml:space="preserve"> – </w:t>
      </w:r>
      <w:proofErr w:type="gramStart"/>
      <w:r w:rsidR="00FF0A4C">
        <w:rPr>
          <w:rFonts w:ascii="Georgia" w:hAnsi="Georgia" w:cs="Microsoft Sans Serif"/>
          <w:color w:val="000000" w:themeColor="text1"/>
          <w:sz w:val="24"/>
          <w:szCs w:val="24"/>
        </w:rPr>
        <w:t>S</w:t>
      </w:r>
      <w:r w:rsidR="00E14894">
        <w:rPr>
          <w:rFonts w:ascii="Georgia" w:hAnsi="Georgia" w:cs="Microsoft Sans Serif"/>
          <w:color w:val="000000" w:themeColor="text1"/>
          <w:sz w:val="24"/>
          <w:szCs w:val="24"/>
        </w:rPr>
        <w:t>pring</w:t>
      </w:r>
      <w:proofErr w:type="gramEnd"/>
      <w:r w:rsidR="00E14894">
        <w:rPr>
          <w:rFonts w:ascii="Georgia" w:hAnsi="Georgia" w:cs="Microsoft Sans Serif"/>
          <w:color w:val="000000" w:themeColor="text1"/>
          <w:sz w:val="24"/>
          <w:szCs w:val="24"/>
        </w:rPr>
        <w:t xml:space="preserve"> 2018 Graduate</w:t>
      </w:r>
    </w:p>
    <w:p w:rsidR="004017C2" w:rsidRPr="008D4EF2" w:rsidRDefault="007968CF" w:rsidP="006267CD">
      <w:pPr>
        <w:tabs>
          <w:tab w:val="left" w:pos="6332"/>
        </w:tabs>
        <w:spacing w:after="0" w:line="240" w:lineRule="auto"/>
        <w:rPr>
          <w:rFonts w:ascii="Georgia" w:eastAsiaTheme="majorEastAsia" w:hAnsi="Georgia" w:cs="Microsoft Sans Serif"/>
          <w:color w:val="000000" w:themeColor="text1"/>
          <w:sz w:val="24"/>
          <w:szCs w:val="24"/>
        </w:rPr>
      </w:pPr>
      <w:r w:rsidRPr="008D4EF2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Bachelor of </w:t>
      </w:r>
      <w:r w:rsidR="00B63594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Scienc</w:t>
      </w:r>
      <w:r w:rsidR="001F6131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e in Communication</w:t>
      </w:r>
      <w:r w:rsidR="00E14894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</w:t>
      </w:r>
      <w:r w:rsid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– Graduated Cum Laude (3.7 GPA)</w:t>
      </w:r>
      <w:r w:rsidR="005C249A" w:rsidRPr="008D4EF2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ab/>
      </w:r>
    </w:p>
    <w:p w:rsidR="007968CF" w:rsidRPr="004C0595" w:rsidRDefault="007968CF" w:rsidP="006267CD">
      <w:pPr>
        <w:pStyle w:val="ListParagraph"/>
        <w:numPr>
          <w:ilvl w:val="0"/>
          <w:numId w:val="8"/>
        </w:numPr>
        <w:spacing w:after="0"/>
        <w:rPr>
          <w:rFonts w:ascii="Georgia" w:eastAsiaTheme="majorEastAsia" w:hAnsi="Georgia" w:cs="Microsoft Sans Serif"/>
          <w:color w:val="000000" w:themeColor="text1"/>
          <w:sz w:val="24"/>
          <w:szCs w:val="24"/>
        </w:rPr>
      </w:pPr>
      <w:r w:rsidRPr="004C0595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Major: </w:t>
      </w:r>
      <w:r w:rsidR="00311100" w:rsidRPr="004C0595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</w:t>
      </w:r>
      <w:r w:rsidRPr="004C0595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Game Design &amp; Animation</w:t>
      </w:r>
    </w:p>
    <w:p w:rsidR="008D4EF2" w:rsidRPr="004C0595" w:rsidRDefault="007968CF" w:rsidP="007C5B31">
      <w:pPr>
        <w:pStyle w:val="ListParagraph"/>
        <w:numPr>
          <w:ilvl w:val="0"/>
          <w:numId w:val="8"/>
        </w:numPr>
        <w:spacing w:after="0"/>
        <w:rPr>
          <w:rFonts w:ascii="Georgia" w:eastAsiaTheme="majorEastAsia" w:hAnsi="Georgia" w:cs="Microsoft Sans Serif"/>
          <w:color w:val="000000" w:themeColor="text1"/>
          <w:sz w:val="24"/>
          <w:szCs w:val="24"/>
        </w:rPr>
      </w:pPr>
      <w:r w:rsidRPr="004C0595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Minor: </w:t>
      </w:r>
      <w:r w:rsidR="00311100" w:rsidRPr="004C0595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</w:t>
      </w:r>
      <w:r w:rsidRPr="004C0595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Marketing</w:t>
      </w:r>
    </w:p>
    <w:p w:rsidR="00B63594" w:rsidRPr="00B63594" w:rsidRDefault="00B63594" w:rsidP="00B63594">
      <w:pPr>
        <w:pStyle w:val="ListParagraph"/>
        <w:spacing w:after="0"/>
        <w:ind w:firstLine="0"/>
        <w:rPr>
          <w:rFonts w:ascii="Georgia" w:eastAsiaTheme="majorEastAsia" w:hAnsi="Georgia" w:cs="Microsoft Sans Serif"/>
          <w:color w:val="000000" w:themeColor="text1"/>
        </w:rPr>
      </w:pPr>
    </w:p>
    <w:p w:rsidR="00FE5804" w:rsidRPr="00FE5804" w:rsidRDefault="007C5B31" w:rsidP="007C5B31">
      <w:pPr>
        <w:spacing w:after="0"/>
        <w:rPr>
          <w:rFonts w:ascii="Tw Cen MT Condensed Extra Bold" w:eastAsiaTheme="majorEastAsia" w:hAnsi="Tw Cen MT Condensed Extra Bold" w:cs="Microsoft Sans Serif"/>
          <w:b/>
          <w:color w:val="000000" w:themeColor="text1"/>
          <w:sz w:val="28"/>
          <w:szCs w:val="28"/>
        </w:rPr>
      </w:pPr>
      <w:r w:rsidRPr="008D4EF2">
        <w:rPr>
          <w:rFonts w:ascii="Tw Cen MT Condensed Extra Bold" w:eastAsiaTheme="majorEastAsia" w:hAnsi="Tw Cen MT Condensed Extra Bold" w:cs="Microsoft Sans Serif"/>
          <w:b/>
          <w:color w:val="000000" w:themeColor="text1"/>
          <w:sz w:val="28"/>
          <w:szCs w:val="28"/>
        </w:rPr>
        <w:t>Work Experience:</w:t>
      </w:r>
    </w:p>
    <w:p w:rsidR="00FE5804" w:rsidRPr="00FE5804" w:rsidRDefault="00CA54DC" w:rsidP="007C5B31">
      <w:pPr>
        <w:spacing w:after="0"/>
        <w:rPr>
          <w:rFonts w:ascii="Georgia" w:eastAsiaTheme="majorEastAsia" w:hAnsi="Georgia" w:cs="Microsoft Sans Serif"/>
          <w:color w:val="000000" w:themeColor="text1"/>
          <w:sz w:val="24"/>
          <w:szCs w:val="24"/>
        </w:rPr>
      </w:pPr>
      <w:r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Disney College Program – Walt Disney World,</w:t>
      </w:r>
      <w:r w:rsidR="0010259E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Orlando, FL</w:t>
      </w:r>
    </w:p>
    <w:p w:rsidR="00FE5804" w:rsidRPr="00FE5804" w:rsidRDefault="00FE5804" w:rsidP="007C5B31">
      <w:pPr>
        <w:pStyle w:val="ListParagraph"/>
        <w:numPr>
          <w:ilvl w:val="0"/>
          <w:numId w:val="24"/>
        </w:numPr>
        <w:spacing w:after="0"/>
        <w:rPr>
          <w:rFonts w:ascii="Tw Cen MT Condensed Extra Bold" w:eastAsiaTheme="majorEastAsia" w:hAnsi="Tw Cen MT Condensed Extra Bold" w:cs="Microsoft Sans Serif"/>
          <w:color w:val="000000" w:themeColor="text1"/>
          <w:sz w:val="24"/>
          <w:szCs w:val="24"/>
        </w:rPr>
      </w:pPr>
      <w:r w:rsidRPr="00FE5804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Lifeguard</w:t>
      </w:r>
      <w:r w:rsid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;</w:t>
      </w:r>
      <w:r w:rsidR="0010259E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</w:t>
      </w:r>
      <w:r w:rsidR="00CA54DC" w:rsidRPr="00FE5804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Disney’s Beach and Yacht Club Resorts</w:t>
      </w:r>
      <w:r w:rsid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</w:t>
      </w:r>
      <w:r w:rsidR="0010259E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(Spring 2018 </w:t>
      </w:r>
      <w:r w:rsidR="00E14894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–</w:t>
      </w:r>
      <w:r w:rsidR="0010259E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Present</w:t>
      </w:r>
      <w:r w:rsidR="00E14894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)</w:t>
      </w:r>
    </w:p>
    <w:p w:rsidR="0010259E" w:rsidRPr="0010259E" w:rsidRDefault="0010259E" w:rsidP="00FE5804">
      <w:pPr>
        <w:pStyle w:val="ListParagraph"/>
        <w:numPr>
          <w:ilvl w:val="1"/>
          <w:numId w:val="24"/>
        </w:numPr>
        <w:spacing w:after="0"/>
        <w:rPr>
          <w:rFonts w:ascii="Georgia" w:eastAsiaTheme="majorEastAsia" w:hAnsi="Georgia" w:cs="Microsoft Sans Serif"/>
          <w:color w:val="000000" w:themeColor="text1"/>
          <w:sz w:val="24"/>
          <w:szCs w:val="24"/>
        </w:rPr>
      </w:pPr>
      <w:r w:rsidRPr="0010259E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Maintain Pools Safety</w:t>
      </w:r>
    </w:p>
    <w:p w:rsidR="00FE5804" w:rsidRPr="0010259E" w:rsidRDefault="0010259E" w:rsidP="00FE5804">
      <w:pPr>
        <w:pStyle w:val="ListParagraph"/>
        <w:numPr>
          <w:ilvl w:val="1"/>
          <w:numId w:val="24"/>
        </w:numPr>
        <w:spacing w:after="0"/>
        <w:rPr>
          <w:rFonts w:ascii="Tw Cen MT Condensed Extra Bold" w:eastAsiaTheme="majorEastAsia" w:hAnsi="Tw Cen MT Condensed Extra Bold" w:cs="Microsoft Sans Serif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Proactively respond to prevent potential accidents</w:t>
      </w:r>
    </w:p>
    <w:p w:rsidR="0010259E" w:rsidRPr="0010259E" w:rsidRDefault="0010259E" w:rsidP="00FE5804">
      <w:pPr>
        <w:pStyle w:val="ListParagraph"/>
        <w:numPr>
          <w:ilvl w:val="1"/>
          <w:numId w:val="24"/>
        </w:numPr>
        <w:spacing w:after="0"/>
        <w:rPr>
          <w:rFonts w:ascii="Tw Cen MT Condensed Extra Bold" w:eastAsiaTheme="majorEastAsia" w:hAnsi="Tw Cen MT Condensed Extra Bold" w:cs="Microsoft Sans Serif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Ellis Lifeguard Licensed</w:t>
      </w:r>
    </w:p>
    <w:p w:rsidR="0010259E" w:rsidRPr="0010259E" w:rsidRDefault="0010259E" w:rsidP="0010259E">
      <w:pPr>
        <w:spacing w:after="0"/>
        <w:rPr>
          <w:rFonts w:ascii="Tw Cen MT Condensed Extra Bold" w:eastAsiaTheme="majorEastAsia" w:hAnsi="Tw Cen MT Condensed Extra Bold" w:cs="Microsoft Sans Serif"/>
          <w:color w:val="000000" w:themeColor="text1"/>
          <w:sz w:val="24"/>
          <w:szCs w:val="24"/>
        </w:rPr>
      </w:pPr>
    </w:p>
    <w:p w:rsidR="00B63594" w:rsidRPr="00B63594" w:rsidRDefault="00B63594" w:rsidP="006267CD">
      <w:pPr>
        <w:spacing w:after="0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B63594">
        <w:rPr>
          <w:rFonts w:ascii="Georgia" w:hAnsi="Georgia"/>
          <w:color w:val="000000" w:themeColor="text1"/>
          <w:sz w:val="24"/>
          <w:szCs w:val="24"/>
        </w:rPr>
        <w:t>Game Research and Immersive Design (GRID) Lab – Ohio University</w:t>
      </w:r>
    </w:p>
    <w:p w:rsidR="00B63594" w:rsidRDefault="00B63594" w:rsidP="00B63594">
      <w:pPr>
        <w:pStyle w:val="ListParagraph"/>
        <w:numPr>
          <w:ilvl w:val="0"/>
          <w:numId w:val="22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B63594">
        <w:rPr>
          <w:rFonts w:ascii="Georgia" w:hAnsi="Georgia"/>
          <w:color w:val="000000" w:themeColor="text1"/>
          <w:sz w:val="24"/>
          <w:szCs w:val="24"/>
        </w:rPr>
        <w:t>Lab Coordinator and Tech</w:t>
      </w:r>
      <w:r>
        <w:rPr>
          <w:rFonts w:ascii="Georgia" w:hAnsi="Georgia"/>
          <w:color w:val="000000" w:themeColor="text1"/>
          <w:sz w:val="24"/>
          <w:szCs w:val="24"/>
        </w:rPr>
        <w:t xml:space="preserve"> (Fall 2016 – </w:t>
      </w:r>
      <w:r w:rsidR="00CA54DC">
        <w:rPr>
          <w:rFonts w:ascii="Georgia" w:hAnsi="Georgia"/>
          <w:color w:val="000000" w:themeColor="text1"/>
          <w:sz w:val="24"/>
          <w:szCs w:val="24"/>
        </w:rPr>
        <w:t>Spring 2018</w:t>
      </w:r>
      <w:r>
        <w:rPr>
          <w:rFonts w:ascii="Georgia" w:hAnsi="Georgia"/>
          <w:color w:val="000000" w:themeColor="text1"/>
          <w:sz w:val="24"/>
          <w:szCs w:val="24"/>
        </w:rPr>
        <w:t>)</w:t>
      </w:r>
    </w:p>
    <w:p w:rsidR="00B63594" w:rsidRDefault="00B63594" w:rsidP="00B63594">
      <w:pPr>
        <w:pStyle w:val="ListParagraph"/>
        <w:numPr>
          <w:ilvl w:val="1"/>
          <w:numId w:val="22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Configure Virtual and Augmented Reality Technology</w:t>
      </w:r>
    </w:p>
    <w:p w:rsidR="00B63594" w:rsidRDefault="00B63594" w:rsidP="00B63594">
      <w:pPr>
        <w:pStyle w:val="ListParagraph"/>
        <w:numPr>
          <w:ilvl w:val="1"/>
          <w:numId w:val="22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Complete advanced 3D painting and texturing for VR projects</w:t>
      </w:r>
    </w:p>
    <w:p w:rsidR="00B63594" w:rsidRPr="00B63594" w:rsidRDefault="00B63594" w:rsidP="00B63594">
      <w:pPr>
        <w:pStyle w:val="ListParagraph"/>
        <w:numPr>
          <w:ilvl w:val="1"/>
          <w:numId w:val="22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Educate students on how to use and configure gear</w:t>
      </w:r>
    </w:p>
    <w:p w:rsidR="00B63594" w:rsidRDefault="00B63594" w:rsidP="00B63594">
      <w:pPr>
        <w:spacing w:after="0" w:line="240" w:lineRule="auto"/>
        <w:ind w:left="360"/>
        <w:rPr>
          <w:rFonts w:ascii="Georgia" w:hAnsi="Georgia"/>
          <w:color w:val="000000" w:themeColor="text1"/>
          <w:sz w:val="24"/>
          <w:szCs w:val="24"/>
          <w:u w:val="single"/>
        </w:rPr>
      </w:pPr>
    </w:p>
    <w:p w:rsidR="00B63594" w:rsidRPr="00B63594" w:rsidRDefault="00FC79ED" w:rsidP="006267CD">
      <w:pPr>
        <w:spacing w:after="0" w:line="240" w:lineRule="auto"/>
        <w:rPr>
          <w:rFonts w:ascii="Georgia" w:hAnsi="Georgia"/>
          <w:color w:val="FF0000"/>
          <w:sz w:val="24"/>
          <w:szCs w:val="24"/>
        </w:rPr>
      </w:pPr>
      <w:r w:rsidRPr="00B63594">
        <w:rPr>
          <w:rFonts w:ascii="Georgia" w:hAnsi="Georgia"/>
          <w:color w:val="000000" w:themeColor="text1"/>
          <w:sz w:val="24"/>
          <w:szCs w:val="24"/>
        </w:rPr>
        <w:t>E</w:t>
      </w:r>
      <w:r w:rsidR="00B63594">
        <w:rPr>
          <w:rFonts w:ascii="Georgia" w:hAnsi="Georgia"/>
          <w:color w:val="000000" w:themeColor="text1"/>
          <w:sz w:val="24"/>
          <w:szCs w:val="24"/>
        </w:rPr>
        <w:t>xcelsi</w:t>
      </w:r>
      <w:r w:rsidRPr="00B63594">
        <w:rPr>
          <w:rFonts w:ascii="Georgia" w:hAnsi="Georgia"/>
          <w:color w:val="000000" w:themeColor="text1"/>
          <w:sz w:val="24"/>
          <w:szCs w:val="24"/>
        </w:rPr>
        <w:t xml:space="preserve">or Learning </w:t>
      </w:r>
      <w:r w:rsidR="004D43A2">
        <w:rPr>
          <w:rFonts w:ascii="Georgia" w:hAnsi="Georgia"/>
          <w:color w:val="000000" w:themeColor="text1"/>
          <w:sz w:val="24"/>
          <w:szCs w:val="24"/>
        </w:rPr>
        <w:t>–</w:t>
      </w:r>
      <w:r w:rsidR="00B63594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4D43A2">
        <w:rPr>
          <w:rFonts w:ascii="Georgia" w:hAnsi="Georgia"/>
          <w:sz w:val="24"/>
          <w:szCs w:val="24"/>
        </w:rPr>
        <w:t>Location Remote</w:t>
      </w:r>
    </w:p>
    <w:p w:rsidR="00FC79ED" w:rsidRPr="00B63594" w:rsidRDefault="00B63594" w:rsidP="00B63594">
      <w:pPr>
        <w:pStyle w:val="ListParagraph"/>
        <w:numPr>
          <w:ilvl w:val="0"/>
          <w:numId w:val="22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Interactive Page Design – </w:t>
      </w:r>
      <w:r w:rsidR="004C0595">
        <w:rPr>
          <w:rFonts w:ascii="Georgia" w:hAnsi="Georgia"/>
          <w:color w:val="000000" w:themeColor="text1"/>
          <w:sz w:val="24"/>
          <w:szCs w:val="24"/>
        </w:rPr>
        <w:t xml:space="preserve">Remote </w:t>
      </w:r>
      <w:r w:rsidR="00FC79ED" w:rsidRPr="00B63594">
        <w:rPr>
          <w:rFonts w:ascii="Georgia" w:hAnsi="Georgia"/>
          <w:color w:val="000000" w:themeColor="text1"/>
          <w:sz w:val="24"/>
          <w:szCs w:val="24"/>
        </w:rPr>
        <w:t>Internship</w:t>
      </w:r>
      <w:r w:rsidR="0076088E">
        <w:rPr>
          <w:rFonts w:ascii="Georgia" w:hAnsi="Georgia"/>
          <w:color w:val="000000" w:themeColor="text1"/>
          <w:sz w:val="24"/>
          <w:szCs w:val="24"/>
        </w:rPr>
        <w:t xml:space="preserve"> (May 2017 –</w:t>
      </w:r>
      <w:r w:rsidR="00CA54DC">
        <w:rPr>
          <w:rFonts w:ascii="Georgia" w:hAnsi="Georgia"/>
          <w:color w:val="000000" w:themeColor="text1"/>
          <w:sz w:val="24"/>
          <w:szCs w:val="24"/>
        </w:rPr>
        <w:t>January 2018</w:t>
      </w:r>
      <w:r>
        <w:rPr>
          <w:rFonts w:ascii="Georgia" w:hAnsi="Georgia"/>
          <w:color w:val="000000" w:themeColor="text1"/>
          <w:sz w:val="24"/>
          <w:szCs w:val="24"/>
        </w:rPr>
        <w:t>)</w:t>
      </w:r>
    </w:p>
    <w:p w:rsidR="00FC79ED" w:rsidRDefault="00FC79ED" w:rsidP="00FC79ED">
      <w:pPr>
        <w:pStyle w:val="ListParagraph"/>
        <w:numPr>
          <w:ilvl w:val="0"/>
          <w:numId w:val="20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Develop</w:t>
      </w:r>
      <w:r w:rsidR="00B63594">
        <w:rPr>
          <w:rFonts w:ascii="Georgia" w:hAnsi="Georgia"/>
          <w:color w:val="000000" w:themeColor="text1"/>
          <w:sz w:val="24"/>
          <w:szCs w:val="24"/>
        </w:rPr>
        <w:t>ment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and implement</w:t>
      </w:r>
      <w:r w:rsidR="00B63594">
        <w:rPr>
          <w:rFonts w:ascii="Georgia" w:hAnsi="Georgia"/>
          <w:color w:val="000000" w:themeColor="text1"/>
          <w:sz w:val="24"/>
          <w:szCs w:val="24"/>
        </w:rPr>
        <w:t>ation of an online interactive learning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tool for </w:t>
      </w:r>
      <w:r w:rsidR="00B63594">
        <w:rPr>
          <w:rFonts w:ascii="Georgia" w:hAnsi="Georgia"/>
          <w:color w:val="000000" w:themeColor="text1"/>
          <w:sz w:val="24"/>
          <w:szCs w:val="24"/>
        </w:rPr>
        <w:t>the company’s “</w:t>
      </w:r>
      <w:r w:rsidRPr="008D4EF2">
        <w:rPr>
          <w:rFonts w:ascii="Georgia" w:hAnsi="Georgia"/>
          <w:color w:val="000000" w:themeColor="text1"/>
          <w:sz w:val="24"/>
          <w:szCs w:val="24"/>
        </w:rPr>
        <w:t>Creative Development</w:t>
      </w:r>
      <w:r w:rsidR="00B63594">
        <w:rPr>
          <w:rFonts w:ascii="Georgia" w:hAnsi="Georgia"/>
          <w:color w:val="000000" w:themeColor="text1"/>
          <w:sz w:val="24"/>
          <w:szCs w:val="24"/>
        </w:rPr>
        <w:t>” curriculum</w:t>
      </w:r>
    </w:p>
    <w:p w:rsidR="00B63594" w:rsidRPr="00B63594" w:rsidRDefault="00B63594" w:rsidP="00B63594">
      <w:pPr>
        <w:spacing w:after="0"/>
        <w:rPr>
          <w:rFonts w:ascii="Georgia" w:hAnsi="Georgia"/>
          <w:color w:val="000000" w:themeColor="text1"/>
          <w:sz w:val="24"/>
          <w:szCs w:val="24"/>
        </w:rPr>
      </w:pPr>
    </w:p>
    <w:p w:rsidR="006C7C15" w:rsidRPr="00B63594" w:rsidRDefault="006C7C15" w:rsidP="006267CD">
      <w:pPr>
        <w:spacing w:after="0" w:line="240" w:lineRule="auto"/>
        <w:rPr>
          <w:rFonts w:ascii="Georgia" w:hAnsi="Georgia"/>
          <w:color w:val="000000" w:themeColor="text1"/>
          <w:sz w:val="24"/>
          <w:szCs w:val="24"/>
        </w:rPr>
      </w:pPr>
      <w:r w:rsidRPr="00B63594">
        <w:rPr>
          <w:rFonts w:ascii="Georgia" w:hAnsi="Georgia"/>
          <w:color w:val="000000" w:themeColor="text1"/>
          <w:sz w:val="24"/>
          <w:szCs w:val="24"/>
        </w:rPr>
        <w:t>United Parcel Service</w:t>
      </w:r>
      <w:r w:rsidR="00D361CA" w:rsidRPr="00B63594">
        <w:rPr>
          <w:rFonts w:ascii="Georgia" w:hAnsi="Georgia"/>
          <w:color w:val="000000" w:themeColor="text1"/>
          <w:sz w:val="24"/>
          <w:szCs w:val="24"/>
        </w:rPr>
        <w:t xml:space="preserve"> - Akron, OH</w:t>
      </w:r>
    </w:p>
    <w:p w:rsidR="006C7C15" w:rsidRPr="008D4EF2" w:rsidRDefault="00490C66" w:rsidP="006267CD">
      <w:pPr>
        <w:pStyle w:val="ListParagraph"/>
        <w:numPr>
          <w:ilvl w:val="0"/>
          <w:numId w:val="13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 xml:space="preserve">Seasonal Driver’s </w:t>
      </w:r>
      <w:r w:rsidR="00B63594">
        <w:rPr>
          <w:rFonts w:ascii="Georgia" w:hAnsi="Georgia"/>
          <w:color w:val="000000" w:themeColor="text1"/>
          <w:sz w:val="24"/>
          <w:szCs w:val="24"/>
        </w:rPr>
        <w:t>Runn</w:t>
      </w:r>
      <w:r w:rsidRPr="008D4EF2">
        <w:rPr>
          <w:rFonts w:ascii="Georgia" w:hAnsi="Georgia"/>
          <w:color w:val="000000" w:themeColor="text1"/>
          <w:sz w:val="24"/>
          <w:szCs w:val="24"/>
        </w:rPr>
        <w:t>er (</w:t>
      </w:r>
      <w:r w:rsidR="00390C13" w:rsidRPr="008D4EF2">
        <w:rPr>
          <w:rFonts w:ascii="Georgia" w:hAnsi="Georgia"/>
          <w:color w:val="000000" w:themeColor="text1"/>
          <w:sz w:val="24"/>
          <w:szCs w:val="24"/>
        </w:rPr>
        <w:t xml:space="preserve">December/January </w:t>
      </w:r>
      <w:r w:rsidRPr="008D4EF2">
        <w:rPr>
          <w:rFonts w:ascii="Georgia" w:hAnsi="Georgia"/>
          <w:color w:val="000000" w:themeColor="text1"/>
          <w:sz w:val="24"/>
          <w:szCs w:val="24"/>
        </w:rPr>
        <w:t>20</w:t>
      </w:r>
      <w:r w:rsidR="006C7C15" w:rsidRPr="008D4EF2">
        <w:rPr>
          <w:rFonts w:ascii="Georgia" w:hAnsi="Georgia"/>
          <w:color w:val="000000" w:themeColor="text1"/>
          <w:sz w:val="24"/>
          <w:szCs w:val="24"/>
        </w:rPr>
        <w:t>15</w:t>
      </w:r>
      <w:r w:rsidR="007873CD" w:rsidRPr="008D4EF2">
        <w:rPr>
          <w:rFonts w:ascii="Georgia" w:hAnsi="Georgia"/>
          <w:color w:val="000000" w:themeColor="text1"/>
          <w:sz w:val="24"/>
          <w:szCs w:val="24"/>
        </w:rPr>
        <w:t>/2016</w:t>
      </w:r>
      <w:r w:rsidR="00B63594">
        <w:rPr>
          <w:rFonts w:ascii="Georgia" w:hAnsi="Georgia"/>
          <w:color w:val="000000" w:themeColor="text1"/>
          <w:sz w:val="24"/>
          <w:szCs w:val="24"/>
        </w:rPr>
        <w:t xml:space="preserve"> and December/January </w:t>
      </w:r>
      <w:r w:rsidRPr="008D4EF2">
        <w:rPr>
          <w:rFonts w:ascii="Georgia" w:hAnsi="Georgia"/>
          <w:color w:val="000000" w:themeColor="text1"/>
          <w:sz w:val="24"/>
          <w:szCs w:val="24"/>
        </w:rPr>
        <w:t>2016</w:t>
      </w:r>
      <w:r w:rsidR="007873CD" w:rsidRPr="008D4EF2">
        <w:rPr>
          <w:rFonts w:ascii="Georgia" w:hAnsi="Georgia"/>
          <w:color w:val="000000" w:themeColor="text1"/>
          <w:sz w:val="24"/>
          <w:szCs w:val="24"/>
        </w:rPr>
        <w:t>/2017</w:t>
      </w:r>
      <w:r w:rsidR="006C7C15" w:rsidRPr="008D4EF2">
        <w:rPr>
          <w:rFonts w:ascii="Georgia" w:hAnsi="Georgia"/>
          <w:color w:val="000000" w:themeColor="text1"/>
          <w:sz w:val="24"/>
          <w:szCs w:val="24"/>
        </w:rPr>
        <w:t>)</w:t>
      </w:r>
    </w:p>
    <w:p w:rsidR="00DC600B" w:rsidRDefault="00A20188" w:rsidP="00D361CA">
      <w:pPr>
        <w:pStyle w:val="ListParagraph"/>
        <w:numPr>
          <w:ilvl w:val="1"/>
          <w:numId w:val="13"/>
        </w:numPr>
        <w:tabs>
          <w:tab w:val="left" w:pos="2670"/>
        </w:tabs>
        <w:spacing w:after="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Deliver damage</w:t>
      </w:r>
      <w:r w:rsidR="000414E1" w:rsidRPr="008D4EF2">
        <w:rPr>
          <w:rFonts w:ascii="Georgia" w:hAnsi="Georgia"/>
          <w:color w:val="000000" w:themeColor="text1"/>
          <w:sz w:val="24"/>
          <w:szCs w:val="24"/>
        </w:rPr>
        <w:t xml:space="preserve"> free packages to residential and commercial locations.  </w:t>
      </w:r>
    </w:p>
    <w:p w:rsidR="000414E1" w:rsidRDefault="000414E1" w:rsidP="00D361CA">
      <w:pPr>
        <w:pStyle w:val="ListParagraph"/>
        <w:numPr>
          <w:ilvl w:val="1"/>
          <w:numId w:val="13"/>
        </w:numPr>
        <w:tabs>
          <w:tab w:val="left" w:pos="2670"/>
        </w:tabs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Secure</w:t>
      </w:r>
      <w:r w:rsidR="00DC600B">
        <w:rPr>
          <w:rFonts w:ascii="Georgia" w:hAnsi="Georgia"/>
          <w:color w:val="000000" w:themeColor="text1"/>
          <w:sz w:val="24"/>
          <w:szCs w:val="24"/>
        </w:rPr>
        <w:t>d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packages in safe locati</w:t>
      </w:r>
      <w:r w:rsidR="00A20188">
        <w:rPr>
          <w:rFonts w:ascii="Georgia" w:hAnsi="Georgia"/>
          <w:color w:val="000000" w:themeColor="text1"/>
          <w:sz w:val="24"/>
          <w:szCs w:val="24"/>
        </w:rPr>
        <w:t>on when cu</w:t>
      </w:r>
      <w:r w:rsidR="007873CD" w:rsidRPr="008D4EF2">
        <w:rPr>
          <w:rFonts w:ascii="Georgia" w:hAnsi="Georgia"/>
          <w:color w:val="000000" w:themeColor="text1"/>
          <w:sz w:val="24"/>
          <w:szCs w:val="24"/>
        </w:rPr>
        <w:t>s</w:t>
      </w:r>
      <w:r w:rsidR="00A20188">
        <w:rPr>
          <w:rFonts w:ascii="Georgia" w:hAnsi="Georgia"/>
          <w:color w:val="000000" w:themeColor="text1"/>
          <w:sz w:val="24"/>
          <w:szCs w:val="24"/>
        </w:rPr>
        <w:t>tomer</w:t>
      </w:r>
      <w:r w:rsidR="007873CD" w:rsidRPr="008D4EF2">
        <w:rPr>
          <w:rFonts w:ascii="Georgia" w:hAnsi="Georgia"/>
          <w:color w:val="000000" w:themeColor="text1"/>
          <w:sz w:val="24"/>
          <w:szCs w:val="24"/>
        </w:rPr>
        <w:t xml:space="preserve"> not present</w:t>
      </w:r>
    </w:p>
    <w:p w:rsidR="00B63594" w:rsidRPr="008D4EF2" w:rsidRDefault="00B63594" w:rsidP="00DC600B">
      <w:pPr>
        <w:pStyle w:val="ListParagraph"/>
        <w:tabs>
          <w:tab w:val="left" w:pos="2670"/>
        </w:tabs>
        <w:spacing w:after="0"/>
        <w:ind w:left="1440" w:firstLine="0"/>
        <w:rPr>
          <w:rFonts w:ascii="Georgia" w:hAnsi="Georgia"/>
          <w:color w:val="000000" w:themeColor="text1"/>
          <w:sz w:val="24"/>
          <w:szCs w:val="24"/>
        </w:rPr>
      </w:pPr>
    </w:p>
    <w:p w:rsidR="00B82C82" w:rsidRPr="00DC600B" w:rsidRDefault="005C249A" w:rsidP="006267CD">
      <w:pPr>
        <w:spacing w:after="0" w:line="240" w:lineRule="auto"/>
        <w:rPr>
          <w:rFonts w:ascii="Georgia" w:hAnsi="Georgia"/>
          <w:color w:val="000000" w:themeColor="text1"/>
          <w:sz w:val="24"/>
          <w:szCs w:val="24"/>
        </w:rPr>
      </w:pPr>
      <w:proofErr w:type="spellStart"/>
      <w:r w:rsidRPr="00DC600B">
        <w:rPr>
          <w:rFonts w:ascii="Georgia" w:hAnsi="Georgia"/>
          <w:color w:val="000000" w:themeColor="text1"/>
          <w:sz w:val="24"/>
          <w:szCs w:val="24"/>
        </w:rPr>
        <w:t>LifeCenter</w:t>
      </w:r>
      <w:proofErr w:type="spellEnd"/>
      <w:r w:rsidRPr="00DC600B">
        <w:rPr>
          <w:rFonts w:ascii="Georgia" w:hAnsi="Georgia"/>
          <w:color w:val="000000" w:themeColor="text1"/>
          <w:sz w:val="24"/>
          <w:szCs w:val="24"/>
        </w:rPr>
        <w:t xml:space="preserve"> Plus</w:t>
      </w:r>
      <w:r w:rsidR="00D361CA" w:rsidRPr="00DC600B">
        <w:rPr>
          <w:rFonts w:ascii="Georgia" w:hAnsi="Georgia"/>
          <w:color w:val="000000" w:themeColor="text1"/>
          <w:sz w:val="24"/>
          <w:szCs w:val="24"/>
        </w:rPr>
        <w:t xml:space="preserve"> -</w:t>
      </w:r>
      <w:r w:rsidR="006C7C15" w:rsidRPr="00DC600B">
        <w:rPr>
          <w:rFonts w:ascii="Georgia" w:hAnsi="Georgia"/>
          <w:color w:val="000000" w:themeColor="text1"/>
          <w:sz w:val="24"/>
          <w:szCs w:val="24"/>
        </w:rPr>
        <w:t xml:space="preserve"> Hudson, OH</w:t>
      </w:r>
    </w:p>
    <w:p w:rsidR="00B8747E" w:rsidRPr="008D4EF2" w:rsidRDefault="00B82C82" w:rsidP="006267CD">
      <w:pPr>
        <w:pStyle w:val="ListParagraph"/>
        <w:numPr>
          <w:ilvl w:val="0"/>
          <w:numId w:val="12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Lifeguard</w:t>
      </w:r>
      <w:r w:rsidR="000B67F2">
        <w:rPr>
          <w:rFonts w:ascii="Georgia" w:hAnsi="Georgia"/>
          <w:color w:val="000000" w:themeColor="text1"/>
          <w:sz w:val="24"/>
          <w:szCs w:val="24"/>
        </w:rPr>
        <w:t xml:space="preserve"> Manager</w:t>
      </w:r>
      <w:r w:rsidR="00490C66" w:rsidRPr="008D4EF2">
        <w:rPr>
          <w:rFonts w:ascii="Georgia" w:hAnsi="Georgia"/>
          <w:color w:val="000000" w:themeColor="text1"/>
          <w:sz w:val="24"/>
          <w:szCs w:val="24"/>
        </w:rPr>
        <w:t xml:space="preserve"> (</w:t>
      </w:r>
      <w:r w:rsidR="00390C13" w:rsidRPr="008D4EF2">
        <w:rPr>
          <w:rFonts w:ascii="Georgia" w:hAnsi="Georgia"/>
          <w:color w:val="000000" w:themeColor="text1"/>
          <w:sz w:val="24"/>
          <w:szCs w:val="24"/>
        </w:rPr>
        <w:t>Summer and December/January – 2014 &amp; 2015</w:t>
      </w:r>
      <w:r w:rsidR="006C7C15" w:rsidRPr="008D4EF2">
        <w:rPr>
          <w:rFonts w:ascii="Georgia" w:hAnsi="Georgia"/>
          <w:color w:val="000000" w:themeColor="text1"/>
          <w:sz w:val="24"/>
          <w:szCs w:val="24"/>
        </w:rPr>
        <w:t>)</w:t>
      </w:r>
    </w:p>
    <w:p w:rsidR="000B67F2" w:rsidRDefault="000B67F2" w:rsidP="00EA4499">
      <w:pPr>
        <w:pStyle w:val="ListParagraph"/>
        <w:numPr>
          <w:ilvl w:val="1"/>
          <w:numId w:val="12"/>
        </w:numPr>
        <w:tabs>
          <w:tab w:val="left" w:pos="2670"/>
        </w:tabs>
        <w:spacing w:after="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>Supervised other lifeguards</w:t>
      </w:r>
    </w:p>
    <w:p w:rsidR="000414E1" w:rsidRDefault="000414E1" w:rsidP="00EA4499">
      <w:pPr>
        <w:pStyle w:val="ListParagraph"/>
        <w:numPr>
          <w:ilvl w:val="1"/>
          <w:numId w:val="12"/>
        </w:numPr>
        <w:tabs>
          <w:tab w:val="left" w:pos="2670"/>
        </w:tabs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Maintain</w:t>
      </w:r>
      <w:r w:rsidR="00A20188">
        <w:rPr>
          <w:rFonts w:ascii="Georgia" w:hAnsi="Georgia"/>
          <w:color w:val="000000" w:themeColor="text1"/>
          <w:sz w:val="24"/>
          <w:szCs w:val="24"/>
        </w:rPr>
        <w:t>ed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pool safety</w:t>
      </w:r>
      <w:r w:rsidR="00D361CA" w:rsidRPr="008D4EF2">
        <w:rPr>
          <w:rFonts w:ascii="Georgia" w:hAnsi="Georgia"/>
          <w:color w:val="000000" w:themeColor="text1"/>
          <w:sz w:val="24"/>
          <w:szCs w:val="24"/>
        </w:rPr>
        <w:t xml:space="preserve">, </w:t>
      </w:r>
      <w:r w:rsidRPr="008D4EF2">
        <w:rPr>
          <w:rFonts w:ascii="Georgia" w:hAnsi="Georgia"/>
          <w:color w:val="000000" w:themeColor="text1"/>
          <w:sz w:val="24"/>
          <w:szCs w:val="24"/>
        </w:rPr>
        <w:t>monitor</w:t>
      </w:r>
      <w:r w:rsidR="00A20188">
        <w:rPr>
          <w:rFonts w:ascii="Georgia" w:hAnsi="Georgia"/>
          <w:color w:val="000000" w:themeColor="text1"/>
          <w:sz w:val="24"/>
          <w:szCs w:val="24"/>
        </w:rPr>
        <w:t>ed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patrons</w:t>
      </w:r>
      <w:r w:rsidR="00D361CA" w:rsidRPr="008D4EF2">
        <w:rPr>
          <w:rFonts w:ascii="Georgia" w:hAnsi="Georgia"/>
          <w:color w:val="000000" w:themeColor="text1"/>
          <w:sz w:val="24"/>
          <w:szCs w:val="24"/>
        </w:rPr>
        <w:t>,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A20188">
        <w:rPr>
          <w:rFonts w:ascii="Georgia" w:hAnsi="Georgia"/>
          <w:color w:val="000000" w:themeColor="text1"/>
          <w:sz w:val="24"/>
          <w:szCs w:val="24"/>
        </w:rPr>
        <w:t xml:space="preserve">and applied </w:t>
      </w:r>
      <w:r w:rsidRPr="008D4EF2">
        <w:rPr>
          <w:rFonts w:ascii="Georgia" w:hAnsi="Georgia"/>
          <w:color w:val="000000" w:themeColor="text1"/>
          <w:sz w:val="24"/>
          <w:szCs w:val="24"/>
        </w:rPr>
        <w:t>proper chemical balance in al</w:t>
      </w:r>
      <w:r w:rsidR="007873CD" w:rsidRPr="008D4EF2">
        <w:rPr>
          <w:rFonts w:ascii="Georgia" w:hAnsi="Georgia"/>
          <w:color w:val="000000" w:themeColor="text1"/>
          <w:sz w:val="24"/>
          <w:szCs w:val="24"/>
        </w:rPr>
        <w:t>l pools</w:t>
      </w:r>
    </w:p>
    <w:p w:rsidR="004C0595" w:rsidRPr="004C0595" w:rsidRDefault="004C0595" w:rsidP="004C0595">
      <w:pPr>
        <w:numPr>
          <w:ilvl w:val="1"/>
          <w:numId w:val="12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Red Cross Lif</w:t>
      </w:r>
      <w:r w:rsidR="00A20188">
        <w:rPr>
          <w:rFonts w:ascii="Georgia" w:hAnsi="Georgia"/>
          <w:color w:val="000000" w:themeColor="text1"/>
          <w:sz w:val="24"/>
          <w:szCs w:val="24"/>
        </w:rPr>
        <w:t>eguard and Manager Certified</w:t>
      </w:r>
    </w:p>
    <w:p w:rsidR="00A42DBB" w:rsidRPr="008D4EF2" w:rsidRDefault="00FB05C5" w:rsidP="004617D2">
      <w:pPr>
        <w:pStyle w:val="SectionHeading"/>
        <w:rPr>
          <w:rFonts w:ascii="Tw Cen MT Condensed Extra Bold" w:hAnsi="Tw Cen MT Condensed Extra Bold"/>
          <w:sz w:val="28"/>
          <w:szCs w:val="28"/>
        </w:rPr>
      </w:pPr>
      <w:r w:rsidRPr="008D4EF2">
        <w:rPr>
          <w:rFonts w:ascii="Tw Cen MT Condensed Extra Bold" w:hAnsi="Tw Cen MT Condensed Extra Bold"/>
          <w:sz w:val="28"/>
          <w:szCs w:val="28"/>
        </w:rPr>
        <w:t>Software</w:t>
      </w:r>
      <w:r w:rsidR="004017C2" w:rsidRPr="008D4EF2">
        <w:rPr>
          <w:rFonts w:ascii="Tw Cen MT Condensed Extra Bold" w:hAnsi="Tw Cen MT Condensed Extra Bold"/>
          <w:sz w:val="28"/>
          <w:szCs w:val="28"/>
        </w:rPr>
        <w:t xml:space="preserve"> </w:t>
      </w:r>
      <w:r w:rsidR="006B05FD" w:rsidRPr="008D4EF2">
        <w:rPr>
          <w:rFonts w:ascii="Tw Cen MT Condensed Extra Bold" w:hAnsi="Tw Cen MT Condensed Extra Bold"/>
          <w:sz w:val="28"/>
          <w:szCs w:val="28"/>
        </w:rPr>
        <w:t>Skills</w:t>
      </w:r>
      <w:r w:rsidRPr="008D4EF2">
        <w:rPr>
          <w:rFonts w:ascii="Tw Cen MT Condensed Extra Bold" w:hAnsi="Tw Cen MT Condensed Extra Bold"/>
          <w:sz w:val="28"/>
          <w:szCs w:val="28"/>
        </w:rPr>
        <w:t>:</w:t>
      </w:r>
    </w:p>
    <w:p w:rsidR="00420F5A" w:rsidRDefault="00420F5A" w:rsidP="00420F5A">
      <w:p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 xml:space="preserve">● </w:t>
      </w:r>
      <w:r>
        <w:rPr>
          <w:rFonts w:ascii="Georgia" w:hAnsi="Georgia"/>
          <w:color w:val="000000" w:themeColor="text1"/>
          <w:sz w:val="24"/>
          <w:szCs w:val="24"/>
        </w:rPr>
        <w:t>Autodesk Maya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● </w:t>
      </w:r>
      <w:r>
        <w:rPr>
          <w:rFonts w:ascii="Georgia" w:hAnsi="Georgia"/>
          <w:color w:val="000000" w:themeColor="text1"/>
          <w:sz w:val="24"/>
          <w:szCs w:val="24"/>
        </w:rPr>
        <w:t xml:space="preserve">Unity Game Engine 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● </w:t>
      </w:r>
      <w:r>
        <w:rPr>
          <w:rFonts w:ascii="Georgia" w:hAnsi="Georgia"/>
          <w:color w:val="000000" w:themeColor="text1"/>
          <w:sz w:val="24"/>
          <w:szCs w:val="24"/>
        </w:rPr>
        <w:t xml:space="preserve">Adobe After Effects 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● </w:t>
      </w:r>
      <w:r>
        <w:rPr>
          <w:rFonts w:ascii="Georgia" w:hAnsi="Georgia"/>
          <w:color w:val="000000" w:themeColor="text1"/>
          <w:sz w:val="24"/>
          <w:szCs w:val="24"/>
        </w:rPr>
        <w:t xml:space="preserve">Microsoft Office 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● </w:t>
      </w:r>
      <w:r>
        <w:rPr>
          <w:rFonts w:ascii="Georgia" w:hAnsi="Georgia"/>
          <w:color w:val="000000" w:themeColor="text1"/>
          <w:sz w:val="24"/>
          <w:szCs w:val="24"/>
        </w:rPr>
        <w:t xml:space="preserve">Substance Painter  </w:t>
      </w:r>
    </w:p>
    <w:p w:rsidR="00B63594" w:rsidRPr="00420F5A" w:rsidRDefault="00420F5A" w:rsidP="00420F5A">
      <w:p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 xml:space="preserve">● </w:t>
      </w:r>
      <w:r>
        <w:rPr>
          <w:rFonts w:ascii="Georgia" w:hAnsi="Georgia"/>
          <w:color w:val="000000" w:themeColor="text1"/>
          <w:sz w:val="24"/>
          <w:szCs w:val="24"/>
        </w:rPr>
        <w:t>Mac &amp; Windows Proficient</w:t>
      </w:r>
    </w:p>
    <w:p w:rsidR="00CA54DC" w:rsidRPr="008D4EF2" w:rsidRDefault="00CA54DC" w:rsidP="00CA54DC">
      <w:pPr>
        <w:pStyle w:val="SectionHeading"/>
        <w:rPr>
          <w:rFonts w:ascii="Tw Cen MT Condensed Extra Bold" w:hAnsi="Tw Cen MT Condensed Extra Bold"/>
          <w:sz w:val="28"/>
          <w:szCs w:val="28"/>
        </w:rPr>
      </w:pPr>
      <w:r>
        <w:rPr>
          <w:rFonts w:ascii="Tw Cen MT Condensed Extra Bold" w:hAnsi="Tw Cen MT Condensed Extra Bold"/>
          <w:sz w:val="28"/>
          <w:szCs w:val="28"/>
        </w:rPr>
        <w:t>Soft</w:t>
      </w:r>
      <w:r w:rsidRPr="008D4EF2">
        <w:rPr>
          <w:rFonts w:ascii="Tw Cen MT Condensed Extra Bold" w:hAnsi="Tw Cen MT Condensed Extra Bold"/>
          <w:sz w:val="28"/>
          <w:szCs w:val="28"/>
        </w:rPr>
        <w:t xml:space="preserve"> Skills:</w:t>
      </w:r>
    </w:p>
    <w:p w:rsidR="00CA54DC" w:rsidRDefault="00CA54DC" w:rsidP="00CA54DC">
      <w:p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● Team Collabora</w:t>
      </w:r>
      <w:r>
        <w:rPr>
          <w:rFonts w:ascii="Georgia" w:hAnsi="Georgia"/>
          <w:color w:val="000000" w:themeColor="text1"/>
          <w:sz w:val="24"/>
          <w:szCs w:val="24"/>
        </w:rPr>
        <w:t>tor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● L</w:t>
      </w:r>
      <w:r>
        <w:rPr>
          <w:rFonts w:ascii="Georgia" w:hAnsi="Georgia"/>
          <w:color w:val="000000" w:themeColor="text1"/>
          <w:sz w:val="24"/>
          <w:szCs w:val="24"/>
        </w:rPr>
        <w:t xml:space="preserve">eader </w:t>
      </w:r>
      <w:r w:rsidRPr="008D4EF2">
        <w:rPr>
          <w:rFonts w:ascii="Georgia" w:hAnsi="Georgia"/>
          <w:color w:val="000000" w:themeColor="text1"/>
          <w:sz w:val="24"/>
          <w:szCs w:val="24"/>
        </w:rPr>
        <w:t>● Problem</w:t>
      </w:r>
      <w:r>
        <w:rPr>
          <w:rFonts w:ascii="Georgia" w:hAnsi="Georgia"/>
          <w:color w:val="000000" w:themeColor="text1"/>
          <w:sz w:val="24"/>
          <w:szCs w:val="24"/>
        </w:rPr>
        <w:t xml:space="preserve"> Solver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● Discipline</w:t>
      </w:r>
      <w:r>
        <w:rPr>
          <w:rFonts w:ascii="Georgia" w:hAnsi="Georgia"/>
          <w:color w:val="000000" w:themeColor="text1"/>
          <w:sz w:val="24"/>
          <w:szCs w:val="24"/>
        </w:rPr>
        <w:t xml:space="preserve">d 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● </w:t>
      </w:r>
      <w:r>
        <w:rPr>
          <w:rFonts w:ascii="Georgia" w:hAnsi="Georgia"/>
          <w:color w:val="000000" w:themeColor="text1"/>
          <w:sz w:val="24"/>
          <w:szCs w:val="24"/>
        </w:rPr>
        <w:t xml:space="preserve">Volunteer  </w:t>
      </w:r>
    </w:p>
    <w:p w:rsidR="00CA54DC" w:rsidRPr="008D4EF2" w:rsidRDefault="00CA54DC" w:rsidP="00CA54DC">
      <w:p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 xml:space="preserve">● </w:t>
      </w:r>
      <w:r>
        <w:rPr>
          <w:rFonts w:ascii="Georgia" w:hAnsi="Georgia"/>
          <w:color w:val="000000" w:themeColor="text1"/>
          <w:sz w:val="24"/>
          <w:szCs w:val="24"/>
        </w:rPr>
        <w:t xml:space="preserve">Completed Leadership training: </w:t>
      </w:r>
      <w:r w:rsidRPr="00DE219B">
        <w:rPr>
          <w:rFonts w:ascii="Georgia" w:hAnsi="Georgia"/>
          <w:color w:val="000000" w:themeColor="text1"/>
          <w:sz w:val="24"/>
          <w:szCs w:val="24"/>
        </w:rPr>
        <w:t>E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xplain, </w:t>
      </w:r>
      <w:r w:rsidRPr="00DE219B">
        <w:rPr>
          <w:rFonts w:ascii="Georgia" w:hAnsi="Georgia"/>
          <w:color w:val="000000" w:themeColor="text1"/>
          <w:sz w:val="24"/>
          <w:szCs w:val="24"/>
        </w:rPr>
        <w:t>D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emonstrate, </w:t>
      </w:r>
      <w:r w:rsidRPr="00DE219B">
        <w:rPr>
          <w:rFonts w:ascii="Georgia" w:hAnsi="Georgia"/>
          <w:color w:val="000000" w:themeColor="text1"/>
          <w:sz w:val="24"/>
          <w:szCs w:val="24"/>
        </w:rPr>
        <w:t>G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uide, </w:t>
      </w:r>
      <w:r w:rsidRPr="00DE219B">
        <w:rPr>
          <w:rFonts w:ascii="Georgia" w:hAnsi="Georgia"/>
          <w:color w:val="000000" w:themeColor="text1"/>
          <w:sz w:val="24"/>
          <w:szCs w:val="24"/>
        </w:rPr>
        <w:t>E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nable </w:t>
      </w:r>
      <w:r>
        <w:rPr>
          <w:rFonts w:ascii="Georgia" w:hAnsi="Georgia"/>
          <w:color w:val="000000" w:themeColor="text1"/>
          <w:sz w:val="24"/>
          <w:szCs w:val="24"/>
        </w:rPr>
        <w:t xml:space="preserve">(EDGE) </w:t>
      </w:r>
      <w:r w:rsidRPr="008D4EF2">
        <w:rPr>
          <w:rFonts w:ascii="Georgia" w:hAnsi="Georgia"/>
          <w:color w:val="000000" w:themeColor="text1"/>
          <w:sz w:val="24"/>
          <w:szCs w:val="24"/>
        </w:rPr>
        <w:t>Training Method</w:t>
      </w:r>
    </w:p>
    <w:p w:rsidR="00CA54DC" w:rsidRDefault="00CA54DC" w:rsidP="00B63594">
      <w:pPr>
        <w:spacing w:after="0"/>
        <w:rPr>
          <w:rFonts w:ascii="Tw Cen MT Condensed Extra Bold" w:eastAsiaTheme="majorEastAsia" w:hAnsi="Tw Cen MT Condensed Extra Bold" w:cs="Microsoft Sans Serif"/>
          <w:b/>
          <w:color w:val="000000" w:themeColor="text1"/>
          <w:sz w:val="28"/>
          <w:szCs w:val="28"/>
        </w:rPr>
      </w:pPr>
    </w:p>
    <w:p w:rsidR="00420F5A" w:rsidRDefault="00420F5A" w:rsidP="00B63594">
      <w:pPr>
        <w:spacing w:after="0"/>
        <w:rPr>
          <w:rFonts w:ascii="Tw Cen MT Condensed Extra Bold" w:eastAsiaTheme="majorEastAsia" w:hAnsi="Tw Cen MT Condensed Extra Bold" w:cs="Microsoft Sans Serif"/>
          <w:b/>
          <w:color w:val="000000" w:themeColor="text1"/>
          <w:sz w:val="28"/>
          <w:szCs w:val="28"/>
        </w:rPr>
      </w:pPr>
    </w:p>
    <w:p w:rsidR="004C5612" w:rsidRPr="008D4EF2" w:rsidRDefault="00B63594" w:rsidP="00B63594">
      <w:pPr>
        <w:spacing w:after="0"/>
        <w:rPr>
          <w:rFonts w:ascii="Tw Cen MT Condensed Extra Bold" w:eastAsiaTheme="majorEastAsia" w:hAnsi="Tw Cen MT Condensed Extra Bold" w:cs="Microsoft Sans Serif"/>
          <w:b/>
          <w:color w:val="000000" w:themeColor="text1"/>
          <w:sz w:val="28"/>
          <w:szCs w:val="28"/>
        </w:rPr>
      </w:pPr>
      <w:r w:rsidRPr="008D4EF2">
        <w:rPr>
          <w:rFonts w:ascii="Tw Cen MT Condensed Extra Bold" w:eastAsiaTheme="majorEastAsia" w:hAnsi="Tw Cen MT Condensed Extra Bold" w:cs="Microsoft Sans Serif"/>
          <w:b/>
          <w:color w:val="000000" w:themeColor="text1"/>
          <w:sz w:val="28"/>
          <w:szCs w:val="28"/>
        </w:rPr>
        <w:lastRenderedPageBreak/>
        <w:t xml:space="preserve">Creative </w:t>
      </w:r>
      <w:r w:rsidR="000B67F2">
        <w:rPr>
          <w:rFonts w:ascii="Tw Cen MT Condensed Extra Bold" w:eastAsiaTheme="majorEastAsia" w:hAnsi="Tw Cen MT Condensed Extra Bold" w:cs="Microsoft Sans Serif"/>
          <w:b/>
          <w:color w:val="000000" w:themeColor="text1"/>
          <w:sz w:val="28"/>
          <w:szCs w:val="28"/>
        </w:rPr>
        <w:t>Accomplishments</w:t>
      </w:r>
      <w:r w:rsidRPr="008D4EF2">
        <w:rPr>
          <w:rFonts w:ascii="Tw Cen MT Condensed Extra Bold" w:eastAsiaTheme="majorEastAsia" w:hAnsi="Tw Cen MT Condensed Extra Bold" w:cs="Microsoft Sans Serif"/>
          <w:b/>
          <w:color w:val="000000" w:themeColor="text1"/>
          <w:sz w:val="28"/>
          <w:szCs w:val="28"/>
        </w:rPr>
        <w:t>:</w:t>
      </w:r>
    </w:p>
    <w:p w:rsidR="000B67F2" w:rsidRPr="00CA54DC" w:rsidRDefault="000B67F2" w:rsidP="00CA54DC">
      <w:pPr>
        <w:pStyle w:val="ListParagraph"/>
        <w:numPr>
          <w:ilvl w:val="0"/>
          <w:numId w:val="25"/>
        </w:numPr>
        <w:spacing w:after="0"/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</w:pP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1</w:t>
      </w: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  <w:vertAlign w:val="superscript"/>
        </w:rPr>
        <w:t>st</w:t>
      </w: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Place (Film/Animation) </w:t>
      </w:r>
      <w:r w:rsidR="004C5612"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–</w:t>
      </w: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</w:t>
      </w:r>
      <w:r w:rsidR="004C5612"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Ohio University Research &amp; Creative Expo:  Collector Corp. (2018)</w:t>
      </w:r>
    </w:p>
    <w:p w:rsidR="004C5612" w:rsidRPr="00CA54DC" w:rsidRDefault="004C5612" w:rsidP="00CA54DC">
      <w:pPr>
        <w:pStyle w:val="ListParagraph"/>
        <w:numPr>
          <w:ilvl w:val="0"/>
          <w:numId w:val="25"/>
        </w:numPr>
        <w:spacing w:after="0"/>
        <w:rPr>
          <w:rFonts w:ascii="Georgia" w:eastAsiaTheme="majorEastAsia" w:hAnsi="Georgia" w:cs="Microsoft Sans Serif"/>
          <w:color w:val="000000" w:themeColor="text1"/>
          <w:sz w:val="24"/>
          <w:szCs w:val="24"/>
        </w:rPr>
      </w:pP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1</w:t>
      </w: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  <w:vertAlign w:val="superscript"/>
        </w:rPr>
        <w:t>st</w:t>
      </w: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 Place (Film/Animation) – Ohio University 48 Hour Shootout: Reluctant Reaper (2017)</w:t>
      </w:r>
    </w:p>
    <w:p w:rsidR="00B63594" w:rsidRPr="00CA54DC" w:rsidRDefault="00B63594" w:rsidP="00CA54DC">
      <w:pPr>
        <w:pStyle w:val="ListParagraph"/>
        <w:numPr>
          <w:ilvl w:val="0"/>
          <w:numId w:val="25"/>
        </w:numPr>
        <w:spacing w:after="0"/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</w:pP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48 Hour Game Jam </w:t>
      </w:r>
      <w:r w:rsidR="00A20188"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- </w:t>
      </w: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Producer:  </w:t>
      </w:r>
      <w:r w:rsidRPr="00CA54DC"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  <w:t xml:space="preserve">The Daily Grind </w:t>
      </w:r>
      <w:r w:rsidR="000B67F2" w:rsidRPr="00CA54DC"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  <w:t>(2016)</w:t>
      </w:r>
    </w:p>
    <w:p w:rsidR="00B63594" w:rsidRPr="00CA54DC" w:rsidRDefault="000B67F2" w:rsidP="00CA54DC">
      <w:pPr>
        <w:pStyle w:val="ListParagraph"/>
        <w:numPr>
          <w:ilvl w:val="0"/>
          <w:numId w:val="25"/>
        </w:numPr>
        <w:spacing w:after="0"/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</w:pP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>Game Project</w:t>
      </w:r>
      <w:r w:rsidR="00B63594"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:  </w:t>
      </w:r>
      <w:proofErr w:type="spellStart"/>
      <w:r w:rsidR="00B63594" w:rsidRPr="00CA54DC"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  <w:t>Jauntlet</w:t>
      </w:r>
      <w:proofErr w:type="spellEnd"/>
      <w:r w:rsidRPr="00CA54DC"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  <w:t xml:space="preserve"> - </w:t>
      </w:r>
      <w:r w:rsidR="00B63594" w:rsidRPr="00CA54DC"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  <w:t>A Trial of Errors</w:t>
      </w:r>
      <w:r w:rsidRPr="00CA54DC"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  <w:t xml:space="preserve"> (2015)</w:t>
      </w:r>
    </w:p>
    <w:p w:rsidR="00FB05C5" w:rsidRPr="00CA54DC" w:rsidRDefault="000B67F2" w:rsidP="00CA54DC">
      <w:pPr>
        <w:pStyle w:val="ListParagraph"/>
        <w:numPr>
          <w:ilvl w:val="0"/>
          <w:numId w:val="25"/>
        </w:numPr>
        <w:spacing w:after="0"/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</w:pPr>
      <w:r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Game </w:t>
      </w:r>
      <w:r w:rsidR="00B63594" w:rsidRPr="00CA54DC">
        <w:rPr>
          <w:rFonts w:ascii="Georgia" w:eastAsiaTheme="majorEastAsia" w:hAnsi="Georgia" w:cs="Microsoft Sans Serif"/>
          <w:color w:val="000000" w:themeColor="text1"/>
          <w:sz w:val="24"/>
          <w:szCs w:val="24"/>
        </w:rPr>
        <w:t xml:space="preserve">Project:  </w:t>
      </w:r>
      <w:r w:rsidR="00B63594" w:rsidRPr="00CA54DC"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  <w:t>Nightshade</w:t>
      </w:r>
      <w:r w:rsidRPr="00CA54DC">
        <w:rPr>
          <w:rFonts w:ascii="Georgia" w:eastAsiaTheme="majorEastAsia" w:hAnsi="Georgia" w:cs="Microsoft Sans Serif"/>
          <w:i/>
          <w:color w:val="000000" w:themeColor="text1"/>
          <w:sz w:val="24"/>
          <w:szCs w:val="24"/>
        </w:rPr>
        <w:t xml:space="preserve"> (2017)</w:t>
      </w:r>
      <w:r w:rsidR="00A42DBB" w:rsidRPr="00CA54DC">
        <w:rPr>
          <w:rFonts w:ascii="Georgia" w:hAnsi="Georgia"/>
          <w:color w:val="000000" w:themeColor="text1"/>
          <w:sz w:val="24"/>
          <w:szCs w:val="24"/>
        </w:rPr>
        <w:tab/>
      </w:r>
      <w:r w:rsidR="004617D2" w:rsidRPr="00CA54DC">
        <w:rPr>
          <w:rFonts w:ascii="Georgia" w:hAnsi="Georgia"/>
          <w:color w:val="000000" w:themeColor="text1"/>
          <w:sz w:val="24"/>
          <w:szCs w:val="24"/>
        </w:rPr>
        <w:t xml:space="preserve">  </w:t>
      </w:r>
    </w:p>
    <w:p w:rsidR="004C0595" w:rsidRDefault="004C0595" w:rsidP="00527FD5">
      <w:pPr>
        <w:pStyle w:val="SectionHeading"/>
        <w:rPr>
          <w:rFonts w:ascii="Tw Cen MT Condensed Extra Bold" w:hAnsi="Tw Cen MT Condensed Extra Bold"/>
          <w:sz w:val="28"/>
          <w:szCs w:val="28"/>
        </w:rPr>
      </w:pPr>
    </w:p>
    <w:p w:rsidR="00527FD5" w:rsidRPr="008D4EF2" w:rsidRDefault="00527FD5" w:rsidP="00527FD5">
      <w:pPr>
        <w:pStyle w:val="SectionHeading"/>
        <w:rPr>
          <w:rFonts w:ascii="Tw Cen MT Condensed Extra Bold" w:hAnsi="Tw Cen MT Condensed Extra Bold"/>
          <w:sz w:val="28"/>
          <w:szCs w:val="28"/>
        </w:rPr>
      </w:pPr>
      <w:r w:rsidRPr="008D4EF2">
        <w:rPr>
          <w:rFonts w:ascii="Tw Cen MT Condensed Extra Bold" w:hAnsi="Tw Cen MT Condensed Extra Bold"/>
          <w:sz w:val="28"/>
          <w:szCs w:val="28"/>
        </w:rPr>
        <w:t>Organizations, Distinctions &amp; Interests:</w:t>
      </w:r>
    </w:p>
    <w:p w:rsidR="00655148" w:rsidRDefault="00655148" w:rsidP="00655148">
      <w:pPr>
        <w:numPr>
          <w:ilvl w:val="0"/>
          <w:numId w:val="11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 xml:space="preserve">Ohio University Marching </w:t>
      </w:r>
      <w:r w:rsidR="004C0595">
        <w:rPr>
          <w:rFonts w:ascii="Georgia" w:hAnsi="Georgia"/>
          <w:color w:val="000000" w:themeColor="text1"/>
          <w:sz w:val="24"/>
          <w:szCs w:val="24"/>
        </w:rPr>
        <w:t xml:space="preserve">110 Saxophone Musician </w:t>
      </w:r>
      <w:r w:rsidRPr="008D4EF2">
        <w:rPr>
          <w:rFonts w:ascii="Georgia" w:hAnsi="Georgia"/>
          <w:color w:val="000000" w:themeColor="text1"/>
          <w:sz w:val="24"/>
          <w:szCs w:val="24"/>
        </w:rPr>
        <w:t>–</w:t>
      </w:r>
      <w:r w:rsidR="00A20188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4C0595">
        <w:rPr>
          <w:rFonts w:ascii="Georgia" w:hAnsi="Georgia"/>
          <w:color w:val="000000" w:themeColor="text1"/>
          <w:sz w:val="24"/>
          <w:szCs w:val="24"/>
        </w:rPr>
        <w:t>(2014- Present)</w:t>
      </w:r>
    </w:p>
    <w:p w:rsidR="004C0595" w:rsidRPr="008D4EF2" w:rsidRDefault="004C0595" w:rsidP="004C0595">
      <w:pPr>
        <w:numPr>
          <w:ilvl w:val="0"/>
          <w:numId w:val="11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Ohio University Game Development Association</w:t>
      </w:r>
      <w:r>
        <w:rPr>
          <w:rFonts w:ascii="Georgia" w:hAnsi="Georgia"/>
          <w:color w:val="000000" w:themeColor="text1"/>
          <w:sz w:val="24"/>
          <w:szCs w:val="24"/>
        </w:rPr>
        <w:t xml:space="preserve"> Member (2014-Present)</w:t>
      </w:r>
    </w:p>
    <w:p w:rsidR="004C0595" w:rsidRPr="004C0595" w:rsidRDefault="004C0595" w:rsidP="004C0595">
      <w:pPr>
        <w:numPr>
          <w:ilvl w:val="0"/>
          <w:numId w:val="11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AVW (Athens Video Works)</w:t>
      </w:r>
      <w:r>
        <w:rPr>
          <w:rFonts w:ascii="Georgia" w:hAnsi="Georgia"/>
          <w:color w:val="000000" w:themeColor="text1"/>
          <w:sz w:val="24"/>
          <w:szCs w:val="24"/>
        </w:rPr>
        <w:t xml:space="preserve"> Member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 </w:t>
      </w:r>
      <w:r w:rsidR="00A20188">
        <w:rPr>
          <w:rFonts w:ascii="Georgia" w:hAnsi="Georgia"/>
          <w:color w:val="000000" w:themeColor="text1"/>
          <w:sz w:val="24"/>
          <w:szCs w:val="24"/>
        </w:rPr>
        <w:t xml:space="preserve">- </w:t>
      </w:r>
      <w:r>
        <w:rPr>
          <w:rFonts w:ascii="Georgia" w:hAnsi="Georgia"/>
          <w:color w:val="000000" w:themeColor="text1"/>
          <w:sz w:val="24"/>
          <w:szCs w:val="24"/>
        </w:rPr>
        <w:t>(2014-15)</w:t>
      </w:r>
    </w:p>
    <w:p w:rsidR="00655148" w:rsidRPr="008D4EF2" w:rsidRDefault="00655148" w:rsidP="00655148">
      <w:pPr>
        <w:numPr>
          <w:ilvl w:val="0"/>
          <w:numId w:val="11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Boy Scouts of America</w:t>
      </w:r>
      <w:r w:rsidR="00211D5E">
        <w:rPr>
          <w:rFonts w:ascii="Georgia" w:hAnsi="Georgia"/>
          <w:color w:val="000000" w:themeColor="text1"/>
          <w:sz w:val="24"/>
          <w:szCs w:val="24"/>
        </w:rPr>
        <w:t xml:space="preserve"> (2006-2014)</w:t>
      </w:r>
    </w:p>
    <w:p w:rsidR="008C16EB" w:rsidRPr="008D4EF2" w:rsidRDefault="0048170D" w:rsidP="00655148">
      <w:pPr>
        <w:numPr>
          <w:ilvl w:val="1"/>
          <w:numId w:val="11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Eagle Scout</w:t>
      </w:r>
      <w:r w:rsidR="00E31878" w:rsidRPr="008D4EF2">
        <w:rPr>
          <w:rFonts w:ascii="Georgia" w:hAnsi="Georgia"/>
          <w:color w:val="000000" w:themeColor="text1"/>
          <w:sz w:val="24"/>
          <w:szCs w:val="24"/>
        </w:rPr>
        <w:t>, Squad Leader, Troop Guide/Skills Trainer</w:t>
      </w:r>
    </w:p>
    <w:p w:rsidR="00655148" w:rsidRPr="004C0595" w:rsidRDefault="004C0595" w:rsidP="004C0595">
      <w:pPr>
        <w:numPr>
          <w:ilvl w:val="1"/>
          <w:numId w:val="11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>
        <w:rPr>
          <w:rFonts w:ascii="Georgia" w:hAnsi="Georgia"/>
          <w:color w:val="000000" w:themeColor="text1"/>
          <w:sz w:val="24"/>
          <w:szCs w:val="24"/>
        </w:rPr>
        <w:t xml:space="preserve">Completed </w:t>
      </w:r>
      <w:r w:rsidRPr="008D4EF2">
        <w:rPr>
          <w:rFonts w:ascii="Georgia" w:hAnsi="Georgia"/>
          <w:color w:val="000000" w:themeColor="text1"/>
          <w:sz w:val="24"/>
          <w:szCs w:val="24"/>
        </w:rPr>
        <w:t xml:space="preserve">High Adventure Backpacking Event </w:t>
      </w:r>
      <w:r>
        <w:rPr>
          <w:rFonts w:ascii="Georgia" w:hAnsi="Georgia"/>
          <w:color w:val="000000" w:themeColor="text1"/>
          <w:sz w:val="24"/>
          <w:szCs w:val="24"/>
        </w:rPr>
        <w:t>- Philmont, NM</w:t>
      </w:r>
    </w:p>
    <w:p w:rsidR="00420F5A" w:rsidRPr="00420F5A" w:rsidRDefault="004C0595" w:rsidP="00420F5A">
      <w:pPr>
        <w:numPr>
          <w:ilvl w:val="0"/>
          <w:numId w:val="11"/>
        </w:numPr>
        <w:spacing w:after="0"/>
        <w:rPr>
          <w:rFonts w:ascii="Georgia" w:hAnsi="Georgia"/>
          <w:color w:val="000000" w:themeColor="text1"/>
          <w:sz w:val="24"/>
          <w:szCs w:val="24"/>
        </w:rPr>
      </w:pPr>
      <w:r w:rsidRPr="008D4EF2">
        <w:rPr>
          <w:rFonts w:ascii="Georgia" w:hAnsi="Georgia"/>
          <w:color w:val="000000" w:themeColor="text1"/>
          <w:sz w:val="24"/>
          <w:szCs w:val="24"/>
        </w:rPr>
        <w:t>Taekwondo</w:t>
      </w:r>
      <w:r>
        <w:rPr>
          <w:rFonts w:ascii="Georgia" w:hAnsi="Georgia"/>
          <w:color w:val="000000" w:themeColor="text1"/>
          <w:sz w:val="24"/>
          <w:szCs w:val="24"/>
        </w:rPr>
        <w:t xml:space="preserve"> - </w:t>
      </w:r>
      <w:r w:rsidR="00655148" w:rsidRPr="004C0595">
        <w:rPr>
          <w:rFonts w:ascii="Georgia" w:hAnsi="Georgia"/>
          <w:color w:val="000000" w:themeColor="text1"/>
          <w:sz w:val="24"/>
          <w:szCs w:val="24"/>
        </w:rPr>
        <w:t>2</w:t>
      </w:r>
      <w:r w:rsidR="00655148" w:rsidRPr="004C0595">
        <w:rPr>
          <w:rFonts w:ascii="Georgia" w:hAnsi="Georgia"/>
          <w:color w:val="000000" w:themeColor="text1"/>
          <w:sz w:val="24"/>
          <w:szCs w:val="24"/>
          <w:vertAlign w:val="superscript"/>
        </w:rPr>
        <w:t>nd</w:t>
      </w:r>
      <w:r w:rsidR="00655148" w:rsidRPr="004C0595">
        <w:rPr>
          <w:rFonts w:ascii="Georgia" w:hAnsi="Georgia"/>
          <w:color w:val="000000" w:themeColor="text1"/>
          <w:sz w:val="24"/>
          <w:szCs w:val="24"/>
        </w:rPr>
        <w:t xml:space="preserve"> Degree Black </w:t>
      </w:r>
      <w:r w:rsidR="00311100" w:rsidRPr="004C0595">
        <w:rPr>
          <w:rFonts w:ascii="Georgia" w:hAnsi="Georgia"/>
          <w:color w:val="000000" w:themeColor="text1"/>
          <w:sz w:val="24"/>
          <w:szCs w:val="24"/>
        </w:rPr>
        <w:t>B</w:t>
      </w:r>
      <w:r w:rsidR="00211D5E">
        <w:rPr>
          <w:rFonts w:ascii="Georgia" w:hAnsi="Georgia"/>
          <w:color w:val="000000" w:themeColor="text1"/>
          <w:sz w:val="24"/>
          <w:szCs w:val="24"/>
        </w:rPr>
        <w:t>elt (Earned 2010)</w:t>
      </w:r>
    </w:p>
    <w:sectPr w:rsidR="00420F5A" w:rsidRPr="00420F5A" w:rsidSect="00A42DBB">
      <w:footerReference w:type="default" r:id="rId11"/>
      <w:headerReference w:type="first" r:id="rId12"/>
      <w:type w:val="continuous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0A1" w:rsidRDefault="007150A1">
      <w:pPr>
        <w:spacing w:after="0" w:line="240" w:lineRule="auto"/>
      </w:pPr>
      <w:r>
        <w:separator/>
      </w:r>
    </w:p>
  </w:endnote>
  <w:endnote w:type="continuationSeparator" w:id="0">
    <w:p w:rsidR="007150A1" w:rsidRDefault="00715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明朝B">
    <w:panose1 w:val="00000000000000000000"/>
    <w:charset w:val="00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enture">
    <w:altName w:val="Calibri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C6" w:rsidRDefault="006B05FD">
    <w:pPr>
      <w:pStyle w:val="Foo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60A5EE5B" wp14:editId="58B604C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Bkgd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07C6" w:rsidRDefault="00EE07C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w14:anchorId="60A5EE5B" id="Bkgd: 1" o:spid="_x0000_s1026" style="position:absolute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0F96hCwCAACS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EE07C6" w:rsidRDefault="00EE07C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9E33451" wp14:editId="7C5AED5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449060" cy="8558530"/>
              <wp:effectExtent l="0" t="0" r="0" b="0"/>
              <wp:wrapNone/>
              <wp:docPr id="9" name="Bkgd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49060" cy="8558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07C6" w:rsidRDefault="00EE07C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w14:anchorId="59E33451" id="Bkgd: 2" o:spid="_x0000_s1027" style="position:absolute;margin-left:0;margin-top:0;width:507.8pt;height:673.9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" stroked="f" strokeweight="2pt">
              <v:fill opacity="54484f"/>
              <v:textbox inset="2.53903mm,1.2695mm,2.53903mm,1.2695mm">
                <w:txbxContent>
                  <w:p w:rsidR="00EE07C6" w:rsidRDefault="00EE07C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74F8A8E" wp14:editId="518337BC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198870" cy="8229600"/>
              <wp:effectExtent l="0" t="0" r="0" b="0"/>
              <wp:wrapNone/>
              <wp:docPr id="11" name="Bkgd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98870" cy="8229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07C6" w:rsidRDefault="00EE07C6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w14:anchorId="474F8A8E" id="Bkgd: 3" o:spid="_x0000_s1028" style="position:absolute;margin-left:0;margin-top:0;width:488.1pt;height:9in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" stroked="f" strokeweight=".5pt">
              <v:stroke linestyle="thinThin"/>
              <v:textbox inset="2.53903mm,1.2695mm,2.53903mm,1.2695mm">
                <w:txbxContent>
                  <w:p w:rsidR="00EE07C6" w:rsidRDefault="00EE07C6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1FE1272" wp14:editId="7B166F8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9601200</wp:posOffset>
                  </wp:positionV>
                </mc:Fallback>
              </mc:AlternateContent>
              <wp:extent cx="6127750" cy="246380"/>
              <wp:effectExtent l="0" t="0" r="0" b="0"/>
              <wp:wrapSquare wrapText="bothSides"/>
              <wp:docPr id="13" name="Dat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775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E07C6" w:rsidRDefault="007150A1">
                          <w:pPr>
                            <w:spacing w:after="0" w:line="240" w:lineRule="auto"/>
                            <w:jc w:val="center"/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A6A6A6" w:themeColor="background1" w:themeShade="A6"/>
                                <w:sz w:val="18"/>
                                <w:szCs w:val="18"/>
                              </w:rPr>
                              <w:alias w:val="Author"/>
                              <w:id w:val="-166061778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6536">
                                <w:rPr>
                                  <w:color w:val="A6A6A6" w:themeColor="background1" w:themeShade="A6"/>
                                  <w:sz w:val="18"/>
                                  <w:szCs w:val="18"/>
                                </w:rPr>
                                <w:t>Andrew Beall</w:t>
                              </w:r>
                            </w:sdtContent>
                          </w:sdt>
                          <w:r w:rsidR="006B05FD">
                            <w:rPr>
                              <w:b/>
                              <w:bCs/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</w:t>
                          </w:r>
                          <w:r w:rsidR="006B05F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t xml:space="preserve">  Page </w:t>
                          </w:r>
                          <w:r w:rsidR="006B05F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begin"/>
                          </w:r>
                          <w:r w:rsidR="006B05F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6B05FD">
                            <w:rPr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0A4C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t>2</w:t>
                          </w:r>
                          <w:r w:rsidR="006B05FD">
                            <w:rPr>
                              <w:noProof/>
                              <w:color w:val="A6A6A6" w:themeColor="background1" w:themeShade="A6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FE1272" id="Date" o:spid="_x0000_s1029" style="position:absolute;margin-left:0;margin-top:0;width:482.5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" filled="f" stroked="f" strokeweight="2pt">
              <v:textbox inset="0,0,0,0">
                <w:txbxContent>
                  <w:p w:rsidR="00EE07C6" w:rsidRDefault="007150A1">
                    <w:pPr>
                      <w:spacing w:after="0" w:line="240" w:lineRule="auto"/>
                      <w:jc w:val="center"/>
                      <w:rPr>
                        <w:color w:val="A6A6A6" w:themeColor="background1" w:themeShade="A6"/>
                        <w:sz w:val="18"/>
                        <w:szCs w:val="18"/>
                      </w:rPr>
                    </w:pPr>
                    <w:sdt>
                      <w:sdtPr>
                        <w:rPr>
                          <w:color w:val="A6A6A6" w:themeColor="background1" w:themeShade="A6"/>
                          <w:sz w:val="18"/>
                          <w:szCs w:val="18"/>
                        </w:rPr>
                        <w:alias w:val="Author"/>
                        <w:id w:val="-166061778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326536">
                          <w:rPr>
                            <w:color w:val="A6A6A6" w:themeColor="background1" w:themeShade="A6"/>
                            <w:sz w:val="18"/>
                            <w:szCs w:val="18"/>
                          </w:rPr>
                          <w:t>Andrew Beall</w:t>
                        </w:r>
                      </w:sdtContent>
                    </w:sdt>
                    <w:r w:rsidR="006B05FD">
                      <w:rPr>
                        <w:b/>
                        <w:bCs/>
                        <w:color w:val="A6A6A6" w:themeColor="background1" w:themeShade="A6"/>
                        <w:sz w:val="18"/>
                        <w:szCs w:val="18"/>
                      </w:rPr>
                      <w:t xml:space="preserve"> </w:t>
                    </w:r>
                    <w:r w:rsidR="006B05FD">
                      <w:rPr>
                        <w:color w:val="A6A6A6" w:themeColor="background1" w:themeShade="A6"/>
                        <w:sz w:val="18"/>
                        <w:szCs w:val="18"/>
                      </w:rPr>
                      <w:t xml:space="preserve">  Page </w:t>
                    </w:r>
                    <w:r w:rsidR="006B05F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begin"/>
                    </w:r>
                    <w:r w:rsidR="006B05FD">
                      <w:rPr>
                        <w:color w:val="A6A6A6" w:themeColor="background1" w:themeShade="A6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6B05FD">
                      <w:rPr>
                        <w:color w:val="A6A6A6" w:themeColor="background1" w:themeShade="A6"/>
                        <w:sz w:val="18"/>
                        <w:szCs w:val="18"/>
                      </w:rPr>
                      <w:fldChar w:fldCharType="separate"/>
                    </w:r>
                    <w:r w:rsidR="00FF0A4C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t>2</w:t>
                    </w:r>
                    <w:r w:rsidR="006B05FD">
                      <w:rPr>
                        <w:noProof/>
                        <w:color w:val="A6A6A6" w:themeColor="background1" w:themeShade="A6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0A1" w:rsidRDefault="007150A1">
      <w:pPr>
        <w:spacing w:after="0" w:line="240" w:lineRule="auto"/>
      </w:pPr>
      <w:r>
        <w:separator/>
      </w:r>
    </w:p>
  </w:footnote>
  <w:footnote w:type="continuationSeparator" w:id="0">
    <w:p w:rsidR="007150A1" w:rsidRDefault="00715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07C6" w:rsidRDefault="00EE07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B5BF1"/>
    <w:multiLevelType w:val="hybridMultilevel"/>
    <w:tmpl w:val="E10073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D148E"/>
    <w:multiLevelType w:val="hybridMultilevel"/>
    <w:tmpl w:val="6AD4A1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2D32"/>
    <w:multiLevelType w:val="hybridMultilevel"/>
    <w:tmpl w:val="F8DEF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467C0"/>
    <w:multiLevelType w:val="hybridMultilevel"/>
    <w:tmpl w:val="E6920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84E79"/>
    <w:multiLevelType w:val="hybridMultilevel"/>
    <w:tmpl w:val="2E62DB54"/>
    <w:lvl w:ilvl="0" w:tplc="BC1E48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00206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172914"/>
    <w:multiLevelType w:val="hybridMultilevel"/>
    <w:tmpl w:val="30C2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B2B0F"/>
    <w:multiLevelType w:val="hybridMultilevel"/>
    <w:tmpl w:val="C80295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DB0846"/>
    <w:multiLevelType w:val="hybridMultilevel"/>
    <w:tmpl w:val="1DACCE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8D90E70"/>
    <w:multiLevelType w:val="hybridMultilevel"/>
    <w:tmpl w:val="3CDE72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0760F9"/>
    <w:multiLevelType w:val="hybridMultilevel"/>
    <w:tmpl w:val="1608B2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070FC"/>
    <w:multiLevelType w:val="hybridMultilevel"/>
    <w:tmpl w:val="E662C7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423DA7"/>
    <w:multiLevelType w:val="hybridMultilevel"/>
    <w:tmpl w:val="A8846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C7745D"/>
    <w:multiLevelType w:val="hybridMultilevel"/>
    <w:tmpl w:val="B4661FA2"/>
    <w:lvl w:ilvl="0" w:tplc="D732284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81752F"/>
    <w:multiLevelType w:val="hybridMultilevel"/>
    <w:tmpl w:val="5CCA31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AB6260"/>
    <w:multiLevelType w:val="hybridMultilevel"/>
    <w:tmpl w:val="6D70C4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D74646F"/>
    <w:multiLevelType w:val="hybridMultilevel"/>
    <w:tmpl w:val="746A7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514EE"/>
    <w:multiLevelType w:val="hybridMultilevel"/>
    <w:tmpl w:val="2F149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8B5CE3"/>
    <w:multiLevelType w:val="hybridMultilevel"/>
    <w:tmpl w:val="8F10E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B51F4B"/>
    <w:multiLevelType w:val="hybridMultilevel"/>
    <w:tmpl w:val="75E8E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9A3976"/>
    <w:multiLevelType w:val="hybridMultilevel"/>
    <w:tmpl w:val="1EC0F1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4C60BC"/>
    <w:multiLevelType w:val="hybridMultilevel"/>
    <w:tmpl w:val="CADACA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D7C55"/>
    <w:multiLevelType w:val="hybridMultilevel"/>
    <w:tmpl w:val="29C82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50723"/>
    <w:multiLevelType w:val="hybridMultilevel"/>
    <w:tmpl w:val="EB4457BC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765204FC"/>
    <w:multiLevelType w:val="hybridMultilevel"/>
    <w:tmpl w:val="ADFE5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7F10CA"/>
    <w:multiLevelType w:val="hybridMultilevel"/>
    <w:tmpl w:val="A85EBC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1"/>
  </w:num>
  <w:num w:numId="3">
    <w:abstractNumId w:val="13"/>
  </w:num>
  <w:num w:numId="4">
    <w:abstractNumId w:val="4"/>
  </w:num>
  <w:num w:numId="5">
    <w:abstractNumId w:val="18"/>
  </w:num>
  <w:num w:numId="6">
    <w:abstractNumId w:val="16"/>
  </w:num>
  <w:num w:numId="7">
    <w:abstractNumId w:val="8"/>
  </w:num>
  <w:num w:numId="8">
    <w:abstractNumId w:val="24"/>
  </w:num>
  <w:num w:numId="9">
    <w:abstractNumId w:val="15"/>
  </w:num>
  <w:num w:numId="10">
    <w:abstractNumId w:val="5"/>
  </w:num>
  <w:num w:numId="11">
    <w:abstractNumId w:val="7"/>
  </w:num>
  <w:num w:numId="12">
    <w:abstractNumId w:val="23"/>
  </w:num>
  <w:num w:numId="13">
    <w:abstractNumId w:val="17"/>
  </w:num>
  <w:num w:numId="14">
    <w:abstractNumId w:val="2"/>
  </w:num>
  <w:num w:numId="15">
    <w:abstractNumId w:val="26"/>
  </w:num>
  <w:num w:numId="16">
    <w:abstractNumId w:val="27"/>
  </w:num>
  <w:num w:numId="17">
    <w:abstractNumId w:val="1"/>
  </w:num>
  <w:num w:numId="18">
    <w:abstractNumId w:val="9"/>
  </w:num>
  <w:num w:numId="19">
    <w:abstractNumId w:val="25"/>
  </w:num>
  <w:num w:numId="20">
    <w:abstractNumId w:val="10"/>
  </w:num>
  <w:num w:numId="21">
    <w:abstractNumId w:val="22"/>
  </w:num>
  <w:num w:numId="22">
    <w:abstractNumId w:val="12"/>
  </w:num>
  <w:num w:numId="23">
    <w:abstractNumId w:val="29"/>
  </w:num>
  <w:num w:numId="24">
    <w:abstractNumId w:val="0"/>
  </w:num>
  <w:num w:numId="25">
    <w:abstractNumId w:val="20"/>
  </w:num>
  <w:num w:numId="26">
    <w:abstractNumId w:val="6"/>
  </w:num>
  <w:num w:numId="27">
    <w:abstractNumId w:val="3"/>
  </w:num>
  <w:num w:numId="28">
    <w:abstractNumId w:val="14"/>
  </w:num>
  <w:num w:numId="29">
    <w:abstractNumId w:val="19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36"/>
    <w:rsid w:val="00000797"/>
    <w:rsid w:val="000414E1"/>
    <w:rsid w:val="000B67F2"/>
    <w:rsid w:val="000C7CA5"/>
    <w:rsid w:val="0010259E"/>
    <w:rsid w:val="001255E5"/>
    <w:rsid w:val="00143BB3"/>
    <w:rsid w:val="0014522C"/>
    <w:rsid w:val="001E08C0"/>
    <w:rsid w:val="001F6131"/>
    <w:rsid w:val="001F7667"/>
    <w:rsid w:val="00201EE2"/>
    <w:rsid w:val="00211D5E"/>
    <w:rsid w:val="00231AD2"/>
    <w:rsid w:val="00232BD3"/>
    <w:rsid w:val="00235632"/>
    <w:rsid w:val="00236AA8"/>
    <w:rsid w:val="00262379"/>
    <w:rsid w:val="00266C23"/>
    <w:rsid w:val="002C6D53"/>
    <w:rsid w:val="002D6EED"/>
    <w:rsid w:val="00311100"/>
    <w:rsid w:val="00313C3B"/>
    <w:rsid w:val="00326536"/>
    <w:rsid w:val="00390C13"/>
    <w:rsid w:val="00397269"/>
    <w:rsid w:val="003C5D3C"/>
    <w:rsid w:val="004017C2"/>
    <w:rsid w:val="00420F5A"/>
    <w:rsid w:val="00425BB8"/>
    <w:rsid w:val="004358FA"/>
    <w:rsid w:val="00437958"/>
    <w:rsid w:val="004617D2"/>
    <w:rsid w:val="0048170D"/>
    <w:rsid w:val="00490C66"/>
    <w:rsid w:val="004A015F"/>
    <w:rsid w:val="004B0BB0"/>
    <w:rsid w:val="004C0595"/>
    <w:rsid w:val="004C2DDA"/>
    <w:rsid w:val="004C5612"/>
    <w:rsid w:val="004D43A2"/>
    <w:rsid w:val="004E3029"/>
    <w:rsid w:val="00527FD5"/>
    <w:rsid w:val="00536EE7"/>
    <w:rsid w:val="005373EC"/>
    <w:rsid w:val="00547D67"/>
    <w:rsid w:val="00551FFA"/>
    <w:rsid w:val="005B3DE3"/>
    <w:rsid w:val="005C249A"/>
    <w:rsid w:val="005C3589"/>
    <w:rsid w:val="005C6196"/>
    <w:rsid w:val="005D69C2"/>
    <w:rsid w:val="006267CD"/>
    <w:rsid w:val="00632F48"/>
    <w:rsid w:val="006444BD"/>
    <w:rsid w:val="00655148"/>
    <w:rsid w:val="0067233D"/>
    <w:rsid w:val="006B05FD"/>
    <w:rsid w:val="006C7C15"/>
    <w:rsid w:val="006D5A2A"/>
    <w:rsid w:val="007150A1"/>
    <w:rsid w:val="0076088E"/>
    <w:rsid w:val="00774166"/>
    <w:rsid w:val="00777194"/>
    <w:rsid w:val="007873CD"/>
    <w:rsid w:val="007968CF"/>
    <w:rsid w:val="007C5B31"/>
    <w:rsid w:val="007F0521"/>
    <w:rsid w:val="00865A4F"/>
    <w:rsid w:val="008C16EB"/>
    <w:rsid w:val="008D4A53"/>
    <w:rsid w:val="008D4EF2"/>
    <w:rsid w:val="008E24F1"/>
    <w:rsid w:val="008E382C"/>
    <w:rsid w:val="00915BD8"/>
    <w:rsid w:val="009462AE"/>
    <w:rsid w:val="00970148"/>
    <w:rsid w:val="00984F9F"/>
    <w:rsid w:val="00985B60"/>
    <w:rsid w:val="009E3517"/>
    <w:rsid w:val="00A06332"/>
    <w:rsid w:val="00A10645"/>
    <w:rsid w:val="00A20188"/>
    <w:rsid w:val="00A42DBB"/>
    <w:rsid w:val="00A64138"/>
    <w:rsid w:val="00AF5A7D"/>
    <w:rsid w:val="00B50FD7"/>
    <w:rsid w:val="00B63594"/>
    <w:rsid w:val="00B77914"/>
    <w:rsid w:val="00B82C82"/>
    <w:rsid w:val="00B85069"/>
    <w:rsid w:val="00B8747E"/>
    <w:rsid w:val="00BE3A4C"/>
    <w:rsid w:val="00C15B8B"/>
    <w:rsid w:val="00C513C4"/>
    <w:rsid w:val="00C643D6"/>
    <w:rsid w:val="00CA54DC"/>
    <w:rsid w:val="00D361CA"/>
    <w:rsid w:val="00D36215"/>
    <w:rsid w:val="00D52BB4"/>
    <w:rsid w:val="00DC600B"/>
    <w:rsid w:val="00DD0B18"/>
    <w:rsid w:val="00DE219B"/>
    <w:rsid w:val="00E14894"/>
    <w:rsid w:val="00E31878"/>
    <w:rsid w:val="00E4449F"/>
    <w:rsid w:val="00E7003E"/>
    <w:rsid w:val="00E86800"/>
    <w:rsid w:val="00EA2B28"/>
    <w:rsid w:val="00EA4499"/>
    <w:rsid w:val="00EB00E1"/>
    <w:rsid w:val="00EC1900"/>
    <w:rsid w:val="00EE07C6"/>
    <w:rsid w:val="00F15839"/>
    <w:rsid w:val="00FA2CEF"/>
    <w:rsid w:val="00FB05C5"/>
    <w:rsid w:val="00FC79ED"/>
    <w:rsid w:val="00FE5804"/>
    <w:rsid w:val="00FE641D"/>
    <w:rsid w:val="00FE7323"/>
    <w:rsid w:val="00FF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73F9D9-6F04-4D8C-8AB3-1B76156C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17C2"/>
    <w:pPr>
      <w:spacing w:after="160" w:line="32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6B7C71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3A299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7534C" w:themeColor="accent1" w:themeShade="8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7534C" w:themeColor="accent1" w:themeShade="8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40382D" w:themeColor="text2" w:themeShade="BF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93A299" w:themeColor="accent1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564B3C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6B7C71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93A299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47534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47534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564B3C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40382D" w:themeColor="text2" w:themeShade="BF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aps/>
      <w:color w:val="564B3C" w:themeColor="text2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564B3C" w:themeColor="text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sz w:val="2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720" w:right="720"/>
      <w:jc w:val="center"/>
    </w:pPr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Cs/>
      <w:caps/>
      <w:color w:val="93A299" w:themeColor="accent1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000000" w:themeColor="text1"/>
        <w:left w:val="single" w:sz="36" w:space="8" w:color="000000" w:themeColor="text1"/>
        <w:bottom w:val="single" w:sz="36" w:space="8" w:color="000000" w:themeColor="text1"/>
        <w:right w:val="single" w:sz="36" w:space="8" w:color="000000" w:themeColor="text1"/>
      </w:pBdr>
      <w:shd w:val="clear" w:color="auto" w:fill="000000" w:themeFill="text1"/>
      <w:spacing w:before="200" w:after="280" w:line="300" w:lineRule="auto"/>
      <w:ind w:left="936" w:right="936"/>
      <w:jc w:val="center"/>
    </w:pPr>
    <w:rPr>
      <w:rFonts w:asciiTheme="majorHAnsi" w:eastAsiaTheme="minorEastAsia" w:hAnsiTheme="majorHAnsi"/>
      <w:bCs/>
      <w:iCs/>
      <w:caps/>
      <w:color w:val="FFFFFF" w:themeColor="background1"/>
      <w:sz w:val="22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inorEastAsia" w:hAnsiTheme="majorHAnsi"/>
      <w:bCs/>
      <w:iCs/>
      <w:caps/>
      <w:color w:val="FFFFFF" w:themeColor="background1"/>
      <w:shd w:val="clear" w:color="auto" w:fill="000000" w:themeFill="tex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000000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93A299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F543F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F543F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after="0" w:line="324" w:lineRule="auto"/>
      <w:outlineLvl w:val="9"/>
    </w:pPr>
    <w:rPr>
      <w:b/>
      <w:caps w:val="0"/>
      <w:color w:val="6B7C71" w:themeColor="accent1" w:themeShade="BF"/>
      <w:sz w:val="28"/>
      <w14:numForm w14:val="defaul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Normal"/>
    <w:next w:val="Normal"/>
    <w:qFormat/>
    <w:pPr>
      <w:spacing w:before="220" w:after="0" w:line="276" w:lineRule="auto"/>
      <w:outlineLvl w:val="0"/>
    </w:pPr>
    <w:rPr>
      <w:rFonts w:asciiTheme="majorHAnsi" w:hAnsiTheme="majorHAnsi"/>
      <w:b/>
      <w:color w:val="000000" w:themeColor="text1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Pr>
      <w:sz w:val="2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">
    <w:name w:val="Subsection"/>
    <w:basedOn w:val="Heading2"/>
    <w:qFormat/>
    <w:pPr>
      <w:spacing w:before="0"/>
    </w:pPr>
    <w:rPr>
      <w:rFonts w:asciiTheme="minorHAnsi" w:hAnsiTheme="minorHAnsi"/>
      <w:color w:val="93A299" w:themeColor="accent1"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42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2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2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DBB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373EC"/>
    <w:pPr>
      <w:spacing w:after="0"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w\AppData\Roaming\Microsoft\Templates\Resume%20(Apothecary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1D04B60E554A32B2DA5DD1B0E9B2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FF4FA-D3C8-4F29-9330-6AF62BF171C0}"/>
      </w:docPartPr>
      <w:docPartBody>
        <w:p w:rsidR="002E291A" w:rsidRDefault="00610ED3" w:rsidP="00610ED3">
          <w:pPr>
            <w:pStyle w:val="E01D04B60E554A32B2DA5DD1B0E9B29F"/>
          </w:pPr>
          <w:r>
            <w:t>[Type Your Name]</w:t>
          </w:r>
        </w:p>
      </w:docPartBody>
    </w:docPart>
    <w:docPart>
      <w:docPartPr>
        <w:name w:val="C94FBE47E8014E0093B5C29138FED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D15CCB-EF74-4124-B81F-3153875D9C12}"/>
      </w:docPartPr>
      <w:docPartBody>
        <w:p w:rsidR="002E291A" w:rsidRDefault="00610ED3" w:rsidP="00610ED3">
          <w:pPr>
            <w:pStyle w:val="C94FBE47E8014E0093B5C29138FED741"/>
          </w:pPr>
          <w:r>
            <w:rPr>
              <w:color w:val="44546A" w:themeColor="text2"/>
            </w:rPr>
            <w:t>[Type your phone number]</w:t>
          </w:r>
        </w:p>
      </w:docPartBody>
    </w:docPart>
    <w:docPart>
      <w:docPartPr>
        <w:name w:val="3014AD2DA5D34FCF8324B0CACE8CD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EAD4D-89B3-4C82-8EEA-2B012ECD3E2F}"/>
      </w:docPartPr>
      <w:docPartBody>
        <w:p w:rsidR="002E291A" w:rsidRDefault="00610ED3" w:rsidP="00610ED3">
          <w:pPr>
            <w:pStyle w:val="3014AD2DA5D34FCF8324B0CACE8CD05D"/>
          </w:pPr>
          <w:r>
            <w:rPr>
              <w:color w:val="44546A" w:themeColor="text2"/>
            </w:rPr>
            <w:t>[Type your e-mail]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GS明朝B">
    <w:panose1 w:val="00000000000000000000"/>
    <w:charset w:val="00"/>
    <w:family w:val="roman"/>
    <w:notTrueType/>
    <w:pitch w:val="default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dventure">
    <w:altName w:val="Calibri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CD8"/>
    <w:rsid w:val="00045F75"/>
    <w:rsid w:val="0018711C"/>
    <w:rsid w:val="001C1EED"/>
    <w:rsid w:val="001C561D"/>
    <w:rsid w:val="00257D1B"/>
    <w:rsid w:val="002E291A"/>
    <w:rsid w:val="003C1F07"/>
    <w:rsid w:val="003D6EAC"/>
    <w:rsid w:val="004D70B9"/>
    <w:rsid w:val="00610ED3"/>
    <w:rsid w:val="0062181E"/>
    <w:rsid w:val="006C0195"/>
    <w:rsid w:val="007E36B4"/>
    <w:rsid w:val="00843CAB"/>
    <w:rsid w:val="00856FD4"/>
    <w:rsid w:val="00895C4F"/>
    <w:rsid w:val="009B665C"/>
    <w:rsid w:val="00A34790"/>
    <w:rsid w:val="00AE4B48"/>
    <w:rsid w:val="00C02CD8"/>
    <w:rsid w:val="00C762D0"/>
    <w:rsid w:val="00D144F0"/>
    <w:rsid w:val="00E312CF"/>
    <w:rsid w:val="00E63B5B"/>
    <w:rsid w:val="00F3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C02572701542C2BE2B9DD7934C08CC">
    <w:name w:val="F8C02572701542C2BE2B9DD7934C08CC"/>
  </w:style>
  <w:style w:type="paragraph" w:customStyle="1" w:styleId="2552514F3DAD4E5F9F00DEAE0441F751">
    <w:name w:val="2552514F3DAD4E5F9F00DEAE0441F751"/>
  </w:style>
  <w:style w:type="paragraph" w:customStyle="1" w:styleId="F8C68B466208420C9D150D524CA4D23C">
    <w:name w:val="F8C68B466208420C9D150D524CA4D23C"/>
  </w:style>
  <w:style w:type="paragraph" w:customStyle="1" w:styleId="0446AF85D91645C488A3FCB4504E3FD0">
    <w:name w:val="0446AF85D91645C488A3FCB4504E3FD0"/>
  </w:style>
  <w:style w:type="paragraph" w:customStyle="1" w:styleId="7FA85B560A8B469FB85886F2BDB18CE4">
    <w:name w:val="7FA85B560A8B469FB85886F2BDB18CE4"/>
  </w:style>
  <w:style w:type="paragraph" w:customStyle="1" w:styleId="44DC7C1C4C85465FB1F94F1C99E79D65">
    <w:name w:val="44DC7C1C4C85465FB1F94F1C99E79D65"/>
  </w:style>
  <w:style w:type="paragraph" w:customStyle="1" w:styleId="0D98861669DF45D7B2C13376FC40272D">
    <w:name w:val="0D98861669DF45D7B2C13376FC40272D"/>
  </w:style>
  <w:style w:type="paragraph" w:customStyle="1" w:styleId="699A106453084350A960382B47999735">
    <w:name w:val="699A106453084350A960382B47999735"/>
  </w:style>
  <w:style w:type="paragraph" w:customStyle="1" w:styleId="5824500B70E4487AA01E556A291A141E">
    <w:name w:val="5824500B70E4487AA01E556A291A141E"/>
  </w:style>
  <w:style w:type="paragraph" w:customStyle="1" w:styleId="C1D7F4CD403C4D708CF29C25CAA83272">
    <w:name w:val="C1D7F4CD403C4D708CF29C25CAA83272"/>
  </w:style>
  <w:style w:type="paragraph" w:customStyle="1" w:styleId="DF14A9108FBA4CE1B5C4759DC2B24A9D">
    <w:name w:val="DF14A9108FBA4CE1B5C4759DC2B24A9D"/>
  </w:style>
  <w:style w:type="paragraph" w:customStyle="1" w:styleId="9FE2EF148555497991FD6A2AA9B5D91D">
    <w:name w:val="9FE2EF148555497991FD6A2AA9B5D91D"/>
  </w:style>
  <w:style w:type="paragraph" w:customStyle="1" w:styleId="3DD9771C5B6D4F11A281061C33859760">
    <w:name w:val="3DD9771C5B6D4F11A281061C33859760"/>
  </w:style>
  <w:style w:type="paragraph" w:customStyle="1" w:styleId="FE92FED71FE44676899869D2D37A9E08">
    <w:name w:val="FE92FED71FE44676899869D2D37A9E08"/>
  </w:style>
  <w:style w:type="paragraph" w:customStyle="1" w:styleId="7D01F0781A3C4BB2833E28BAA6B04C4D">
    <w:name w:val="7D01F0781A3C4BB2833E28BAA6B04C4D"/>
  </w:style>
  <w:style w:type="paragraph" w:customStyle="1" w:styleId="EFB4C8C0F8CD402B9096F30B4E098A79">
    <w:name w:val="EFB4C8C0F8CD402B9096F30B4E098A79"/>
  </w:style>
  <w:style w:type="paragraph" w:customStyle="1" w:styleId="35D56CD6D4A4481C8681D4D73A4918F1">
    <w:name w:val="35D56CD6D4A4481C8681D4D73A4918F1"/>
  </w:style>
  <w:style w:type="paragraph" w:customStyle="1" w:styleId="FB2A0F2C6BCC45869372C8418CF8CB46">
    <w:name w:val="FB2A0F2C6BCC45869372C8418CF8CB46"/>
  </w:style>
  <w:style w:type="paragraph" w:customStyle="1" w:styleId="321823C4CFC3431686CA3C686E27A91F">
    <w:name w:val="321823C4CFC3431686CA3C686E27A91F"/>
  </w:style>
  <w:style w:type="paragraph" w:customStyle="1" w:styleId="F2EB11E383C94CEEB815AA002A4EF2DA">
    <w:name w:val="F2EB11E383C94CEEB815AA002A4EF2DA"/>
  </w:style>
  <w:style w:type="paragraph" w:customStyle="1" w:styleId="1E8918E2EF424F189CB7B575D61177D9">
    <w:name w:val="1E8918E2EF424F189CB7B575D61177D9"/>
    <w:rsid w:val="00C02CD8"/>
  </w:style>
  <w:style w:type="paragraph" w:customStyle="1" w:styleId="09AB9EAAFBF0415B9C12C6F8CFF1982C">
    <w:name w:val="09AB9EAAFBF0415B9C12C6F8CFF1982C"/>
    <w:rsid w:val="00C02CD8"/>
  </w:style>
  <w:style w:type="paragraph" w:customStyle="1" w:styleId="0695244FA92D4B63A53651F04EB7671C">
    <w:name w:val="0695244FA92D4B63A53651F04EB7671C"/>
    <w:rsid w:val="00C02CD8"/>
  </w:style>
  <w:style w:type="paragraph" w:customStyle="1" w:styleId="51A6FBA36FC2455B8226E68F707F9B69">
    <w:name w:val="51A6FBA36FC2455B8226E68F707F9B69"/>
    <w:rsid w:val="00C02CD8"/>
  </w:style>
  <w:style w:type="paragraph" w:customStyle="1" w:styleId="D715265DA69B4148B68E4C3772A55E7C">
    <w:name w:val="D715265DA69B4148B68E4C3772A55E7C"/>
    <w:rsid w:val="00257D1B"/>
  </w:style>
  <w:style w:type="paragraph" w:customStyle="1" w:styleId="CA7DE3ED9B8646F7919254D16B7CCDF2">
    <w:name w:val="CA7DE3ED9B8646F7919254D16B7CCDF2"/>
    <w:rsid w:val="00257D1B"/>
  </w:style>
  <w:style w:type="paragraph" w:customStyle="1" w:styleId="D739F7E70520469BB6E3CDA901142E5C">
    <w:name w:val="D739F7E70520469BB6E3CDA901142E5C"/>
    <w:rsid w:val="00257D1B"/>
  </w:style>
  <w:style w:type="paragraph" w:customStyle="1" w:styleId="E15240A87D3D456985E43ADFDA970232">
    <w:name w:val="E15240A87D3D456985E43ADFDA970232"/>
    <w:rsid w:val="00257D1B"/>
  </w:style>
  <w:style w:type="paragraph" w:customStyle="1" w:styleId="F604C7987B524F0B876BEFB52A0A681E">
    <w:name w:val="F604C7987B524F0B876BEFB52A0A681E"/>
    <w:rsid w:val="003C1F07"/>
  </w:style>
  <w:style w:type="paragraph" w:customStyle="1" w:styleId="65D63E66AAFE4953A6AB2B49DCA31DD5">
    <w:name w:val="65D63E66AAFE4953A6AB2B49DCA31DD5"/>
    <w:rsid w:val="003C1F07"/>
  </w:style>
  <w:style w:type="paragraph" w:customStyle="1" w:styleId="8230FD2CF42240A7832DF635BB20E141">
    <w:name w:val="8230FD2CF42240A7832DF635BB20E141"/>
    <w:rsid w:val="003C1F07"/>
  </w:style>
  <w:style w:type="paragraph" w:customStyle="1" w:styleId="31255CC57B63431F96868B62D6FF8BAA">
    <w:name w:val="31255CC57B63431F96868B62D6FF8BAA"/>
    <w:rsid w:val="003C1F07"/>
  </w:style>
  <w:style w:type="paragraph" w:customStyle="1" w:styleId="AB0B31698F05423187677C174A8BA403">
    <w:name w:val="AB0B31698F05423187677C174A8BA403"/>
    <w:rsid w:val="00610ED3"/>
    <w:pPr>
      <w:spacing w:after="200" w:line="276" w:lineRule="auto"/>
    </w:pPr>
  </w:style>
  <w:style w:type="paragraph" w:customStyle="1" w:styleId="B711F92039F24E5791C7652057C29F68">
    <w:name w:val="B711F92039F24E5791C7652057C29F68"/>
    <w:rsid w:val="00610ED3"/>
    <w:pPr>
      <w:spacing w:after="200" w:line="276" w:lineRule="auto"/>
    </w:pPr>
  </w:style>
  <w:style w:type="paragraph" w:customStyle="1" w:styleId="8D1E8AC862F14444BCF7172E8BCF13D3">
    <w:name w:val="8D1E8AC862F14444BCF7172E8BCF13D3"/>
    <w:rsid w:val="00610ED3"/>
    <w:pPr>
      <w:spacing w:after="200" w:line="276" w:lineRule="auto"/>
    </w:pPr>
  </w:style>
  <w:style w:type="paragraph" w:customStyle="1" w:styleId="853483779FA9462D9DD96A032363542A">
    <w:name w:val="853483779FA9462D9DD96A032363542A"/>
    <w:rsid w:val="00610ED3"/>
    <w:pPr>
      <w:spacing w:after="200" w:line="276" w:lineRule="auto"/>
    </w:pPr>
  </w:style>
  <w:style w:type="paragraph" w:customStyle="1" w:styleId="E01D04B60E554A32B2DA5DD1B0E9B29F">
    <w:name w:val="E01D04B60E554A32B2DA5DD1B0E9B29F"/>
    <w:rsid w:val="00610ED3"/>
    <w:pPr>
      <w:spacing w:after="200" w:line="276" w:lineRule="auto"/>
    </w:pPr>
  </w:style>
  <w:style w:type="paragraph" w:customStyle="1" w:styleId="C94FBE47E8014E0093B5C29138FED741">
    <w:name w:val="C94FBE47E8014E0093B5C29138FED741"/>
    <w:rsid w:val="00610ED3"/>
    <w:pPr>
      <w:spacing w:after="200" w:line="276" w:lineRule="auto"/>
    </w:pPr>
  </w:style>
  <w:style w:type="paragraph" w:customStyle="1" w:styleId="3014AD2DA5D34FCF8324B0CACE8CD05D">
    <w:name w:val="3014AD2DA5D34FCF8324B0CACE8CD05D"/>
    <w:rsid w:val="00610ED3"/>
    <w:pPr>
      <w:spacing w:after="200" w:line="276" w:lineRule="auto"/>
    </w:pPr>
  </w:style>
  <w:style w:type="paragraph" w:customStyle="1" w:styleId="9DAE38F301DB44E4A92BEB85764E2851">
    <w:name w:val="9DAE38F301DB44E4A92BEB85764E2851"/>
    <w:rsid w:val="00610ED3"/>
    <w:pPr>
      <w:spacing w:after="200" w:line="276" w:lineRule="auto"/>
    </w:pPr>
  </w:style>
  <w:style w:type="paragraph" w:customStyle="1" w:styleId="5586F2AD094C473289068AD619B430D3">
    <w:name w:val="5586F2AD094C473289068AD619B430D3"/>
    <w:rsid w:val="00610ED3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pothecary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100000"/>
              </a:schemeClr>
            </a:gs>
            <a:gs pos="68000">
              <a:schemeClr val="phClr">
                <a:tint val="77000"/>
                <a:satMod val="100000"/>
              </a:schemeClr>
            </a:gs>
            <a:gs pos="81000">
              <a:schemeClr val="phClr">
                <a:tint val="79000"/>
                <a:satMod val="100000"/>
              </a:schemeClr>
            </a:gs>
            <a:gs pos="86000">
              <a:schemeClr val="phClr">
                <a:tint val="73000"/>
                <a:satMod val="100000"/>
              </a:schemeClr>
            </a:gs>
            <a:gs pos="100000">
              <a:schemeClr val="phClr">
                <a:tint val="35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73000"/>
                <a:shade val="100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tint val="100000"/>
                <a:shade val="57000"/>
                <a:satMod val="120000"/>
              </a:schemeClr>
            </a:gs>
            <a:gs pos="80000">
              <a:schemeClr val="phClr">
                <a:tint val="100000"/>
                <a:shade val="56000"/>
                <a:satMod val="145000"/>
              </a:schemeClr>
            </a:gs>
            <a:gs pos="88000">
              <a:schemeClr val="phClr">
                <a:tint val="100000"/>
                <a:shade val="63000"/>
                <a:satMod val="160000"/>
              </a:schemeClr>
            </a:gs>
            <a:gs pos="100000">
              <a:schemeClr val="phClr">
                <a:tint val="99000"/>
                <a:shade val="100000"/>
                <a:satMod val="155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glow" dir="tl">
              <a:rot lat="0" lon="0" rev="1800000"/>
            </a:lightRig>
          </a:scene3d>
          <a:sp3d contourW="10160" prstMaterial="dkEdge">
            <a:bevelT w="0" h="0" prst="angle"/>
            <a:contourClr>
              <a:schemeClr val="phClr">
                <a:shade val="30000"/>
                <a:satMod val="150000"/>
              </a:schemeClr>
            </a:contourClr>
          </a:sp3d>
        </a:effectStyle>
        <a:effectStyle>
          <a:effectLst>
            <a:glow rad="50800">
              <a:schemeClr val="phClr">
                <a:tint val="68000"/>
                <a:shade val="93000"/>
                <a:alpha val="37000"/>
                <a:satMod val="250000"/>
              </a:schemeClr>
            </a:glow>
          </a:effectLst>
          <a:scene3d>
            <a:camera prst="orthographicFront">
              <a:rot lat="0" lon="0" rev="0"/>
            </a:camera>
            <a:lightRig rig="glow" dir="t">
              <a:rot lat="0" lon="0" rev="1800000"/>
            </a:lightRig>
          </a:scene3d>
          <a:sp3d contourW="10160" prstMaterial="dkEdge">
            <a:bevelT w="20320" h="19050" prst="angle"/>
            <a:contourClr>
              <a:schemeClr val="phClr">
                <a:shade val="3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Website: andrewbeall.github.io  Cell:  234-380-3821  </CompanyPhone>
  <CompanyFax/>
  <CompanyEmail>andrew.s.beall@gmail.com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A7BE1092-ECCB-44B5-8139-94A5015DEF8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355CEE-C05D-4622-9F0D-839FDA1F3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(Apothecary design)</Template>
  <TotalTime>1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Beall</dc:creator>
  <cp:lastModifiedBy>Andrew Beall</cp:lastModifiedBy>
  <cp:revision>3</cp:revision>
  <cp:lastPrinted>2016-12-27T18:15:00Z</cp:lastPrinted>
  <dcterms:created xsi:type="dcterms:W3CDTF">2018-07-02T17:34:00Z</dcterms:created>
  <dcterms:modified xsi:type="dcterms:W3CDTF">2018-07-02T20:08:00Z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TC018408479991</vt:lpwstr>
  </property>
</Properties>
</file>